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344" w:type="pct"/>
        <w:jc w:val="center"/>
        <w:tblInd w:w="-6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63"/>
        <w:gridCol w:w="2354"/>
        <w:gridCol w:w="735"/>
        <w:gridCol w:w="1030"/>
        <w:gridCol w:w="729"/>
        <w:gridCol w:w="449"/>
        <w:gridCol w:w="811"/>
        <w:gridCol w:w="862"/>
      </w:tblGrid>
      <w:tr w:rsidR="006110B8" w:rsidRPr="001C5FE7" w:rsidTr="006110B8">
        <w:trPr>
          <w:jc w:val="center"/>
        </w:trPr>
        <w:tc>
          <w:tcPr>
            <w:tcW w:w="1691" w:type="pct"/>
            <w:vMerge w:val="restart"/>
            <w:shd w:val="clear" w:color="auto" w:fill="D9D9D9" w:themeFill="background1" w:themeFillShade="D9"/>
          </w:tcPr>
          <w:p w:rsidR="006110B8" w:rsidRPr="001C5FE7" w:rsidRDefault="006110B8" w:rsidP="00FB51B0">
            <w:pPr>
              <w:pStyle w:val="Ttulodeljuego"/>
              <w:spacing w:before="480"/>
              <w:rPr>
                <w:rFonts w:ascii="Roboto Thin" w:hAnsi="Roboto Thin"/>
                <w:sz w:val="72"/>
              </w:rPr>
            </w:pPr>
            <w:bookmarkStart w:id="0" w:name="_GoBack"/>
            <w:proofErr w:type="spellStart"/>
            <w:r w:rsidRPr="001C5FE7">
              <w:rPr>
                <w:rFonts w:ascii="Roboto Thin" w:hAnsi="Roboto Thin"/>
                <w:sz w:val="72"/>
              </w:rPr>
              <w:t>Oddicey</w:t>
            </w:r>
            <w:proofErr w:type="spellEnd"/>
          </w:p>
          <w:p w:rsidR="006110B8" w:rsidRPr="001C5FE7" w:rsidRDefault="006110B8" w:rsidP="00D930E0">
            <w:pPr>
              <w:pStyle w:val="Autor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4DE3FC01" wp14:editId="3E478276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474980</wp:posOffset>
                  </wp:positionV>
                  <wp:extent cx="1824355" cy="911860"/>
                  <wp:effectExtent l="0" t="0" r="4445" b="2540"/>
                  <wp:wrapNone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355" cy="91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5FE7">
              <w:rPr>
                <w:rFonts w:ascii="Roboto Thin" w:hAnsi="Roboto Thin"/>
              </w:rPr>
              <w:t>por RGV</w:t>
            </w:r>
          </w:p>
          <w:p w:rsidR="006110B8" w:rsidRPr="001C5FE7" w:rsidRDefault="006110B8" w:rsidP="00D930E0">
            <w:pPr>
              <w:pStyle w:val="Autor"/>
              <w:rPr>
                <w:rFonts w:ascii="Roboto Thin" w:hAnsi="Roboto Thin"/>
              </w:rPr>
            </w:pPr>
          </w:p>
        </w:tc>
        <w:tc>
          <w:tcPr>
            <w:tcW w:w="1117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Público objetivo</w:t>
            </w:r>
          </w:p>
        </w:tc>
        <w:tc>
          <w:tcPr>
            <w:tcW w:w="2191" w:type="pct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10B8" w:rsidRPr="001C5FE7" w:rsidRDefault="006110B8" w:rsidP="0064250C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Enfocado a juventud (no tanto a infancia)</w:t>
            </w:r>
          </w:p>
        </w:tc>
      </w:tr>
      <w:tr w:rsidR="006110B8" w:rsidRPr="001C5FE7" w:rsidTr="006110B8">
        <w:trPr>
          <w:jc w:val="center"/>
        </w:trPr>
        <w:tc>
          <w:tcPr>
            <w:tcW w:w="1691" w:type="pct"/>
            <w:vMerge/>
            <w:shd w:val="clear" w:color="auto" w:fill="D9D9D9" w:themeFill="background1" w:themeFillShade="D9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</w:p>
        </w:tc>
        <w:tc>
          <w:tcPr>
            <w:tcW w:w="11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Clasificación contenido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10B8" w:rsidRPr="001C5FE7" w:rsidRDefault="006110B8" w:rsidP="00C95986">
            <w:pPr>
              <w:pStyle w:val="Anglicismo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ESRB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10B8" w:rsidRPr="001C5FE7" w:rsidRDefault="006110B8" w:rsidP="00C95986">
            <w:pPr>
              <w:pStyle w:val="Anglicismo"/>
              <w:rPr>
                <w:rFonts w:ascii="Roboto Thin" w:hAnsi="Roboto Thin"/>
              </w:rPr>
            </w:pPr>
            <w:proofErr w:type="spellStart"/>
            <w:r w:rsidRPr="001C5FE7">
              <w:rPr>
                <w:rFonts w:ascii="Roboto Thin" w:hAnsi="Roboto Thin"/>
              </w:rPr>
              <w:t>Everyone</w:t>
            </w:r>
            <w:proofErr w:type="spellEnd"/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PEGI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3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CERO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  <w:i/>
              </w:rPr>
            </w:pPr>
            <w:proofErr w:type="spellStart"/>
            <w:r w:rsidRPr="001C5FE7">
              <w:rPr>
                <w:rFonts w:ascii="Roboto Thin" w:hAnsi="Roboto Thin"/>
                <w:i/>
              </w:rPr>
              <w:t>All</w:t>
            </w:r>
            <w:proofErr w:type="spellEnd"/>
            <w:r w:rsidRPr="001C5FE7">
              <w:rPr>
                <w:rFonts w:ascii="Roboto Thin" w:hAnsi="Roboto Thin"/>
                <w:i/>
              </w:rPr>
              <w:t xml:space="preserve"> </w:t>
            </w:r>
            <w:proofErr w:type="spellStart"/>
            <w:r w:rsidRPr="001C5FE7">
              <w:rPr>
                <w:rFonts w:ascii="Roboto Thin" w:hAnsi="Roboto Thin"/>
                <w:i/>
              </w:rPr>
              <w:t>ages</w:t>
            </w:r>
            <w:proofErr w:type="spellEnd"/>
          </w:p>
        </w:tc>
      </w:tr>
      <w:tr w:rsidR="006110B8" w:rsidRPr="001C5FE7" w:rsidTr="006110B8">
        <w:trPr>
          <w:jc w:val="center"/>
        </w:trPr>
        <w:tc>
          <w:tcPr>
            <w:tcW w:w="1691" w:type="pct"/>
            <w:vMerge/>
            <w:shd w:val="clear" w:color="auto" w:fill="D9D9D9" w:themeFill="background1" w:themeFillShade="D9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</w:p>
        </w:tc>
        <w:tc>
          <w:tcPr>
            <w:tcW w:w="11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Descriptores contenido</w:t>
            </w:r>
          </w:p>
        </w:tc>
        <w:tc>
          <w:tcPr>
            <w:tcW w:w="21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10B8" w:rsidRPr="001C5FE7" w:rsidRDefault="006110B8" w:rsidP="0064250C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Ninguno en potencia</w:t>
            </w:r>
          </w:p>
        </w:tc>
      </w:tr>
      <w:tr w:rsidR="006110B8" w:rsidRPr="001C5FE7" w:rsidTr="006110B8">
        <w:trPr>
          <w:jc w:val="center"/>
        </w:trPr>
        <w:tc>
          <w:tcPr>
            <w:tcW w:w="1691" w:type="pct"/>
            <w:vMerge/>
            <w:shd w:val="clear" w:color="auto" w:fill="D9D9D9" w:themeFill="background1" w:themeFillShade="D9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</w:p>
        </w:tc>
        <w:tc>
          <w:tcPr>
            <w:tcW w:w="11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Tipo de jugador objetivo</w:t>
            </w:r>
          </w:p>
        </w:tc>
        <w:tc>
          <w:tcPr>
            <w:tcW w:w="21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10B8" w:rsidRPr="001C5FE7" w:rsidRDefault="006110B8" w:rsidP="006110B8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Ambos extremos: tanto esporádico como experto</w:t>
            </w:r>
          </w:p>
        </w:tc>
      </w:tr>
      <w:tr w:rsidR="006110B8" w:rsidRPr="001C5FE7" w:rsidTr="006110B8">
        <w:trPr>
          <w:jc w:val="center"/>
        </w:trPr>
        <w:tc>
          <w:tcPr>
            <w:tcW w:w="1691" w:type="pct"/>
            <w:vMerge/>
            <w:shd w:val="clear" w:color="auto" w:fill="D9D9D9" w:themeFill="background1" w:themeFillShade="D9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</w:p>
        </w:tc>
        <w:tc>
          <w:tcPr>
            <w:tcW w:w="11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Plataformas</w:t>
            </w:r>
          </w:p>
        </w:tc>
        <w:tc>
          <w:tcPr>
            <w:tcW w:w="21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10B8" w:rsidRPr="001C5FE7" w:rsidRDefault="006110B8" w:rsidP="0064250C">
            <w:pPr>
              <w:pStyle w:val="Tabla"/>
              <w:rPr>
                <w:rFonts w:ascii="Roboto Thin" w:hAnsi="Roboto Thin"/>
              </w:rPr>
            </w:pPr>
            <w:proofErr w:type="spellStart"/>
            <w:r w:rsidRPr="001C5FE7">
              <w:rPr>
                <w:rFonts w:ascii="Roboto Thin" w:hAnsi="Roboto Thin"/>
              </w:rPr>
              <w:t>Android</w:t>
            </w:r>
            <w:proofErr w:type="spellEnd"/>
            <w:r w:rsidRPr="001C5FE7">
              <w:rPr>
                <w:rFonts w:ascii="Roboto Thin" w:hAnsi="Roboto Thin"/>
              </w:rPr>
              <w:t xml:space="preserve"> e </w:t>
            </w:r>
            <w:proofErr w:type="spellStart"/>
            <w:r w:rsidRPr="001C5FE7">
              <w:rPr>
                <w:rFonts w:ascii="Roboto Thin" w:hAnsi="Roboto Thin"/>
              </w:rPr>
              <w:t>iOS</w:t>
            </w:r>
            <w:proofErr w:type="spellEnd"/>
            <w:r w:rsidRPr="001C5FE7">
              <w:rPr>
                <w:rFonts w:ascii="Roboto Thin" w:hAnsi="Roboto Thin"/>
              </w:rPr>
              <w:t>. PC</w:t>
            </w:r>
          </w:p>
        </w:tc>
      </w:tr>
      <w:tr w:rsidR="006110B8" w:rsidRPr="001C5FE7" w:rsidTr="006110B8">
        <w:trPr>
          <w:jc w:val="center"/>
        </w:trPr>
        <w:tc>
          <w:tcPr>
            <w:tcW w:w="1691" w:type="pct"/>
            <w:vMerge/>
            <w:shd w:val="clear" w:color="auto" w:fill="D9D9D9" w:themeFill="background1" w:themeFillShade="D9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</w:p>
        </w:tc>
        <w:tc>
          <w:tcPr>
            <w:tcW w:w="11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Género</w:t>
            </w:r>
          </w:p>
        </w:tc>
        <w:tc>
          <w:tcPr>
            <w:tcW w:w="21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10B8" w:rsidRPr="001C5FE7" w:rsidRDefault="006110B8" w:rsidP="0064250C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Plataformas</w:t>
            </w:r>
          </w:p>
        </w:tc>
      </w:tr>
      <w:tr w:rsidR="006110B8" w:rsidRPr="001C5FE7" w:rsidTr="006110B8">
        <w:trPr>
          <w:jc w:val="center"/>
        </w:trPr>
        <w:tc>
          <w:tcPr>
            <w:tcW w:w="1691" w:type="pct"/>
            <w:vMerge/>
            <w:shd w:val="clear" w:color="auto" w:fill="D9D9D9" w:themeFill="background1" w:themeFillShade="D9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</w:p>
        </w:tc>
        <w:tc>
          <w:tcPr>
            <w:tcW w:w="11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Número de jugadores</w:t>
            </w:r>
          </w:p>
        </w:tc>
        <w:tc>
          <w:tcPr>
            <w:tcW w:w="21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10B8" w:rsidRPr="001C5FE7" w:rsidRDefault="006110B8" w:rsidP="0064250C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Uno. Posible editor de niveles global</w:t>
            </w:r>
          </w:p>
        </w:tc>
      </w:tr>
      <w:tr w:rsidR="006110B8" w:rsidRPr="001C5FE7" w:rsidTr="006110B8">
        <w:trPr>
          <w:jc w:val="center"/>
        </w:trPr>
        <w:tc>
          <w:tcPr>
            <w:tcW w:w="1691" w:type="pct"/>
            <w:vMerge/>
            <w:shd w:val="clear" w:color="auto" w:fill="D9D9D9" w:themeFill="background1" w:themeFillShade="D9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</w:p>
        </w:tc>
        <w:tc>
          <w:tcPr>
            <w:tcW w:w="1117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10B8" w:rsidRPr="001C5FE7" w:rsidRDefault="006110B8" w:rsidP="00C95986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Fecha de lanzamiento</w:t>
            </w:r>
          </w:p>
        </w:tc>
        <w:tc>
          <w:tcPr>
            <w:tcW w:w="2191" w:type="pct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110B8" w:rsidRPr="001C5FE7" w:rsidRDefault="006110B8" w:rsidP="0064250C">
            <w:pPr>
              <w:pStyle w:val="Tabla"/>
              <w:rPr>
                <w:rFonts w:ascii="Roboto Thin" w:hAnsi="Roboto Thin"/>
              </w:rPr>
            </w:pPr>
            <w:r w:rsidRPr="001C5FE7">
              <w:rPr>
                <w:rFonts w:ascii="Roboto Thin" w:hAnsi="Roboto Thin"/>
              </w:rPr>
              <w:t>No fijada</w:t>
            </w:r>
          </w:p>
        </w:tc>
      </w:tr>
    </w:tbl>
    <w:p w:rsidR="00587880" w:rsidRPr="001C5FE7" w:rsidRDefault="00914788" w:rsidP="005C35BA">
      <w:pPr>
        <w:pStyle w:val="Ttulo"/>
        <w:rPr>
          <w:rFonts w:ascii="Roboto Thin" w:hAnsi="Roboto Thin"/>
        </w:rPr>
      </w:pPr>
      <w:bookmarkStart w:id="1" w:name="_Toc460808901"/>
      <w:r w:rsidRPr="001C5FE7">
        <w:rPr>
          <w:rFonts w:ascii="Roboto Thin" w:hAnsi="Roboto Thin"/>
        </w:rPr>
        <w:t>Resumen del concepto</w:t>
      </w:r>
      <w:bookmarkEnd w:id="1"/>
    </w:p>
    <w:p w:rsidR="00FB51B0" w:rsidRPr="001C5FE7" w:rsidRDefault="00FB51B0" w:rsidP="00BC5E9E">
      <w:pPr>
        <w:rPr>
          <w:rFonts w:ascii="Roboto Thin" w:hAnsi="Roboto Thin"/>
        </w:rPr>
      </w:pPr>
      <w:r w:rsidRPr="001C5FE7">
        <w:rPr>
          <w:rFonts w:ascii="Roboto Thin" w:hAnsi="Roboto Thin"/>
        </w:rPr>
        <w:t>El jugador controla un dado que avanza horizontalmente sin pausa. Debe hacerl</w:t>
      </w:r>
      <w:r w:rsidR="00452BA0" w:rsidRPr="001C5FE7">
        <w:rPr>
          <w:rFonts w:ascii="Roboto Thin" w:hAnsi="Roboto Thin"/>
        </w:rPr>
        <w:t>o</w:t>
      </w:r>
      <w:r w:rsidRPr="001C5FE7">
        <w:rPr>
          <w:rFonts w:ascii="Roboto Thin" w:hAnsi="Roboto Thin"/>
        </w:rPr>
        <w:t xml:space="preserve"> saltar y </w:t>
      </w:r>
      <w:r w:rsidR="00452BA0" w:rsidRPr="001C5FE7">
        <w:rPr>
          <w:rFonts w:ascii="Roboto Thin" w:hAnsi="Roboto Thin"/>
        </w:rPr>
        <w:t>rotar</w:t>
      </w:r>
      <w:r w:rsidRPr="001C5FE7">
        <w:rPr>
          <w:rFonts w:ascii="Roboto Thin" w:hAnsi="Roboto Thin"/>
        </w:rPr>
        <w:t xml:space="preserve"> su cara visible</w:t>
      </w:r>
      <w:r w:rsidR="00452BA0" w:rsidRPr="001C5FE7">
        <w:rPr>
          <w:rFonts w:ascii="Roboto Thin" w:hAnsi="Roboto Thin"/>
        </w:rPr>
        <w:t xml:space="preserve"> a gran velocidad</w:t>
      </w:r>
      <w:r w:rsidRPr="001C5FE7">
        <w:rPr>
          <w:rFonts w:ascii="Roboto Thin" w:hAnsi="Roboto Thin"/>
        </w:rPr>
        <w:t xml:space="preserve"> según el nivel y los obstáculos lo condicionen. La motivación del reto, que es mantener el avance del dado a cualquier precio, reside en la narrativa.</w:t>
      </w:r>
    </w:p>
    <w:p w:rsidR="00BC5E9E" w:rsidRPr="001C5FE7" w:rsidRDefault="00FB51B0" w:rsidP="004B30B1">
      <w:pPr>
        <w:rPr>
          <w:rFonts w:ascii="Roboto Thin" w:hAnsi="Roboto Thin"/>
        </w:rPr>
      </w:pPr>
      <w:r w:rsidRPr="001C5FE7">
        <w:rPr>
          <w:rFonts w:ascii="Roboto Thin" w:hAnsi="Roboto Thin"/>
        </w:rPr>
        <w:t xml:space="preserve">El dado es un extraño elemento que, debido a un incidente en su ensamblaje, ha cobrado consciencia de sí mismo. Y quiere ser algo mucho más complejo que un dado de seis caras, por lo que viajará por las </w:t>
      </w:r>
      <w:r w:rsidRPr="001C5FE7">
        <w:rPr>
          <w:rFonts w:ascii="Roboto Thin" w:hAnsi="Roboto Thin"/>
          <w:i/>
        </w:rPr>
        <w:t xml:space="preserve">Tierras de </w:t>
      </w:r>
      <w:proofErr w:type="spellStart"/>
      <w:r w:rsidRPr="001C5FE7">
        <w:rPr>
          <w:rFonts w:ascii="Roboto Thin" w:hAnsi="Roboto Thin"/>
          <w:i/>
        </w:rPr>
        <w:t>Odd</w:t>
      </w:r>
      <w:proofErr w:type="spellEnd"/>
      <w:r w:rsidRPr="001C5FE7">
        <w:rPr>
          <w:rFonts w:ascii="Roboto Thin" w:hAnsi="Roboto Thin"/>
        </w:rPr>
        <w:t xml:space="preserve"> hasta personarse frente al </w:t>
      </w:r>
      <w:r w:rsidRPr="001C5FE7">
        <w:rPr>
          <w:rFonts w:ascii="Roboto Thin" w:hAnsi="Roboto Thin"/>
          <w:i/>
        </w:rPr>
        <w:t xml:space="preserve">Mago de </w:t>
      </w:r>
      <w:proofErr w:type="spellStart"/>
      <w:r w:rsidRPr="001C5FE7">
        <w:rPr>
          <w:rFonts w:ascii="Roboto Thin" w:hAnsi="Roboto Thin"/>
          <w:i/>
        </w:rPr>
        <w:t>Odd</w:t>
      </w:r>
      <w:proofErr w:type="spellEnd"/>
      <w:r w:rsidRPr="001C5FE7">
        <w:rPr>
          <w:rFonts w:ascii="Roboto Thin" w:hAnsi="Roboto Thin"/>
        </w:rPr>
        <w:t xml:space="preserve"> y pedirle que le conceda su deseo.</w:t>
      </w:r>
      <w:r w:rsidR="004B30B1" w:rsidRPr="001C5FE7">
        <w:rPr>
          <w:rFonts w:ascii="Roboto Thin" w:hAnsi="Roboto Thin"/>
        </w:rPr>
        <w:t xml:space="preserve"> </w:t>
      </w:r>
      <w:r w:rsidRPr="001C5FE7">
        <w:rPr>
          <w:rFonts w:ascii="Roboto Thin" w:hAnsi="Roboto Thin"/>
        </w:rPr>
        <w:t xml:space="preserve">Esta narrativa y el apartado estético buscan suscitar el encanto en el jugador, su nostalgia de la infancia. </w:t>
      </w:r>
      <w:r w:rsidR="00452BA0" w:rsidRPr="001C5FE7">
        <w:rPr>
          <w:rFonts w:ascii="Roboto Thin" w:hAnsi="Roboto Thin"/>
        </w:rPr>
        <w:t>Se agranda mediante r</w:t>
      </w:r>
      <w:r w:rsidRPr="001C5FE7">
        <w:rPr>
          <w:rFonts w:ascii="Roboto Thin" w:hAnsi="Roboto Thin"/>
        </w:rPr>
        <w:t xml:space="preserve">eferencias a cuentos infantiles y, sobre todo, </w:t>
      </w:r>
      <w:r w:rsidRPr="001C5FE7">
        <w:rPr>
          <w:rFonts w:ascii="Roboto Thin" w:hAnsi="Roboto Thin"/>
          <w:i/>
        </w:rPr>
        <w:t>El Mago de Oz.</w:t>
      </w:r>
      <w:r w:rsidRPr="001C5FE7">
        <w:rPr>
          <w:rFonts w:ascii="Roboto Thin" w:hAnsi="Roboto Thin"/>
        </w:rPr>
        <w:t xml:space="preserve"> </w:t>
      </w:r>
      <w:r w:rsidR="003350F5" w:rsidRPr="001C5FE7">
        <w:rPr>
          <w:rFonts w:ascii="Roboto Thin" w:hAnsi="Roboto Thin"/>
        </w:rPr>
        <w:t>Esto compone la estética (según el marco de trabajo MDA) o el afecto que el juego desea sobre el jugador, junto con lo derivado de la superación o la frustración del reto.</w:t>
      </w:r>
    </w:p>
    <w:p w:rsidR="00E148B0" w:rsidRPr="001C5FE7" w:rsidRDefault="006F0833" w:rsidP="005C35BA">
      <w:pPr>
        <w:pStyle w:val="Ttulo"/>
        <w:rPr>
          <w:rFonts w:ascii="Roboto Thin" w:hAnsi="Roboto Thin"/>
        </w:rPr>
      </w:pPr>
      <w:bookmarkStart w:id="2" w:name="_Toc460808908"/>
      <w:r w:rsidRPr="001C5FE7">
        <w:rPr>
          <w:rFonts w:ascii="Roboto Thin" w:hAnsi="Roboto Thin"/>
        </w:rPr>
        <w:t>Características</w:t>
      </w:r>
      <w:bookmarkEnd w:id="2"/>
    </w:p>
    <w:p w:rsidR="00FB51B0" w:rsidRPr="001C5FE7" w:rsidRDefault="00FB51B0" w:rsidP="00FB51B0">
      <w:pPr>
        <w:pStyle w:val="Prrafodelista"/>
        <w:rPr>
          <w:rFonts w:ascii="Roboto Thin" w:hAnsi="Roboto Thin"/>
        </w:rPr>
      </w:pPr>
      <w:r w:rsidRPr="001C5FE7">
        <w:rPr>
          <w:rFonts w:ascii="Roboto Thin" w:hAnsi="Roboto Thin"/>
        </w:rPr>
        <w:t>Mecánicas heredadas del género: saltos, sorteo de obstáculos, cambios de altura</w:t>
      </w:r>
      <w:r w:rsidR="00452BA0" w:rsidRPr="001C5FE7">
        <w:rPr>
          <w:rFonts w:ascii="Roboto Thin" w:hAnsi="Roboto Thin"/>
        </w:rPr>
        <w:t>, frenesí</w:t>
      </w:r>
      <w:r w:rsidRPr="001C5FE7">
        <w:rPr>
          <w:rFonts w:ascii="Roboto Thin" w:hAnsi="Roboto Thin"/>
        </w:rPr>
        <w:t>…</w:t>
      </w:r>
    </w:p>
    <w:p w:rsidR="0023581E" w:rsidRPr="001C5FE7" w:rsidRDefault="00FB51B0" w:rsidP="00823BED">
      <w:pPr>
        <w:pStyle w:val="Prrafodelista"/>
        <w:rPr>
          <w:rFonts w:ascii="Roboto Thin" w:hAnsi="Roboto Thin"/>
        </w:rPr>
      </w:pPr>
      <w:r w:rsidRPr="001C5FE7">
        <w:rPr>
          <w:rFonts w:ascii="Roboto Thin" w:hAnsi="Roboto Thin"/>
        </w:rPr>
        <w:t>Mapa general para acceder a niveles y modos. Áreas temáticas.</w:t>
      </w:r>
    </w:p>
    <w:p w:rsidR="006F0833" w:rsidRPr="001C5FE7" w:rsidRDefault="00FB51B0" w:rsidP="00BC5E9E">
      <w:pPr>
        <w:pStyle w:val="Prrafodelista"/>
        <w:rPr>
          <w:rFonts w:ascii="Roboto Thin" w:hAnsi="Roboto Thin"/>
        </w:rPr>
      </w:pPr>
      <w:r w:rsidRPr="001C5FE7">
        <w:rPr>
          <w:rFonts w:ascii="Roboto Thin" w:hAnsi="Roboto Thin"/>
        </w:rPr>
        <w:t>Mecánicas inyectadas de otros géneros: concepto de jefe.</w:t>
      </w:r>
    </w:p>
    <w:p w:rsidR="00FB51B0" w:rsidRPr="001C5FE7" w:rsidRDefault="00FB51B0" w:rsidP="00BC5E9E">
      <w:pPr>
        <w:pStyle w:val="Prrafodelista"/>
        <w:rPr>
          <w:rFonts w:ascii="Roboto Thin" w:hAnsi="Roboto Thin"/>
        </w:rPr>
      </w:pPr>
      <w:r w:rsidRPr="001C5FE7">
        <w:rPr>
          <w:rFonts w:ascii="Roboto Thin" w:hAnsi="Roboto Thin"/>
        </w:rPr>
        <w:t xml:space="preserve">Estética: 2D, todo lo animada posible, paleta reducida, colores planos y vivos, </w:t>
      </w:r>
      <w:proofErr w:type="spellStart"/>
      <w:r w:rsidRPr="001C5FE7">
        <w:rPr>
          <w:rFonts w:ascii="Roboto Thin" w:hAnsi="Roboto Thin"/>
          <w:i/>
        </w:rPr>
        <w:t>scroll</w:t>
      </w:r>
      <w:proofErr w:type="spellEnd"/>
      <w:r w:rsidRPr="001C5FE7">
        <w:rPr>
          <w:rFonts w:ascii="Roboto Thin" w:hAnsi="Roboto Thin"/>
          <w:i/>
        </w:rPr>
        <w:t xml:space="preserve"> </w:t>
      </w:r>
      <w:proofErr w:type="spellStart"/>
      <w:r w:rsidRPr="001C5FE7">
        <w:rPr>
          <w:rFonts w:ascii="Roboto Thin" w:hAnsi="Roboto Thin"/>
          <w:i/>
        </w:rPr>
        <w:t>parallax</w:t>
      </w:r>
      <w:proofErr w:type="spellEnd"/>
      <w:r w:rsidRPr="001C5FE7">
        <w:rPr>
          <w:rFonts w:ascii="Roboto Thin" w:hAnsi="Roboto Thin"/>
          <w:i/>
        </w:rPr>
        <w:t xml:space="preserve">, </w:t>
      </w:r>
      <w:r w:rsidRPr="001C5FE7">
        <w:rPr>
          <w:rFonts w:ascii="Roboto Thin" w:hAnsi="Roboto Thin"/>
        </w:rPr>
        <w:t>animaciones exageradas de muy pocos fotogramas.</w:t>
      </w:r>
    </w:p>
    <w:p w:rsidR="004B30B1" w:rsidRPr="001C5FE7" w:rsidRDefault="004B30B1" w:rsidP="00BC5E9E">
      <w:pPr>
        <w:pStyle w:val="Prrafodelista"/>
        <w:rPr>
          <w:rFonts w:ascii="Roboto Thin" w:hAnsi="Roboto Thin"/>
        </w:rPr>
      </w:pPr>
      <w:r w:rsidRPr="001C5FE7">
        <w:rPr>
          <w:rFonts w:ascii="Roboto Thin" w:hAnsi="Roboto Thin"/>
        </w:rPr>
        <w:t>Editor de niveles: importante para el género. Pese a ser muy costoso, se tiene en cuenta de cara a aliviar el diseño de niveles.</w:t>
      </w:r>
    </w:p>
    <w:p w:rsidR="006F0833" w:rsidRPr="001C5FE7" w:rsidRDefault="006F0833" w:rsidP="005C35BA">
      <w:pPr>
        <w:pStyle w:val="Ttulo"/>
        <w:rPr>
          <w:rFonts w:ascii="Roboto Thin" w:hAnsi="Roboto Thin"/>
        </w:rPr>
      </w:pPr>
      <w:bookmarkStart w:id="3" w:name="_Toc460808910"/>
      <w:r w:rsidRPr="001C5FE7">
        <w:rPr>
          <w:rFonts w:ascii="Roboto Thin" w:hAnsi="Roboto Thin"/>
        </w:rPr>
        <w:t>Análisis de la competencia</w:t>
      </w:r>
      <w:bookmarkEnd w:id="3"/>
    </w:p>
    <w:p w:rsidR="003350F5" w:rsidRPr="001C5FE7" w:rsidRDefault="003350F5" w:rsidP="00BC5E9E">
      <w:pPr>
        <w:rPr>
          <w:rFonts w:ascii="Roboto Thin" w:hAnsi="Roboto Thin"/>
        </w:rPr>
      </w:pPr>
      <w:r w:rsidRPr="001C5FE7">
        <w:rPr>
          <w:rFonts w:ascii="Roboto Thin" w:hAnsi="Roboto Thin"/>
        </w:rPr>
        <w:t xml:space="preserve">Plataformas 2D ideados para móvil. Claramente reina en este terreno </w:t>
      </w:r>
      <w:proofErr w:type="spellStart"/>
      <w:r w:rsidRPr="001C5FE7">
        <w:rPr>
          <w:rFonts w:ascii="Roboto Thin" w:hAnsi="Roboto Thin"/>
          <w:i/>
        </w:rPr>
        <w:t>Geometry</w:t>
      </w:r>
      <w:proofErr w:type="spellEnd"/>
      <w:r w:rsidRPr="001C5FE7">
        <w:rPr>
          <w:rFonts w:ascii="Roboto Thin" w:hAnsi="Roboto Thin"/>
          <w:i/>
        </w:rPr>
        <w:t xml:space="preserve"> </w:t>
      </w:r>
      <w:proofErr w:type="spellStart"/>
      <w:r w:rsidRPr="001C5FE7">
        <w:rPr>
          <w:rFonts w:ascii="Roboto Thin" w:hAnsi="Roboto Thin"/>
          <w:i/>
        </w:rPr>
        <w:t>Dash</w:t>
      </w:r>
      <w:proofErr w:type="spellEnd"/>
      <w:r w:rsidRPr="001C5FE7">
        <w:rPr>
          <w:rFonts w:ascii="Roboto Thin" w:hAnsi="Roboto Thin"/>
          <w:i/>
        </w:rPr>
        <w:t xml:space="preserve">, </w:t>
      </w:r>
      <w:r w:rsidRPr="001C5FE7">
        <w:rPr>
          <w:rFonts w:ascii="Roboto Thin" w:hAnsi="Roboto Thin"/>
        </w:rPr>
        <w:t>que comparte las mecánicas básicas en tanto que son las inherentes al género.</w:t>
      </w:r>
    </w:p>
    <w:p w:rsidR="006F0833" w:rsidRPr="001C5FE7" w:rsidRDefault="003350F5" w:rsidP="00BC5E9E">
      <w:pPr>
        <w:rPr>
          <w:rFonts w:ascii="Roboto Thin" w:hAnsi="Roboto Thin"/>
        </w:rPr>
      </w:pPr>
      <w:r w:rsidRPr="001C5FE7">
        <w:rPr>
          <w:rFonts w:ascii="Roboto Thin" w:hAnsi="Roboto Thin"/>
        </w:rPr>
        <w:t xml:space="preserve">Cabe mencionar plataformas móviles de otro corte, como el pionero </w:t>
      </w:r>
      <w:r w:rsidRPr="001C5FE7">
        <w:rPr>
          <w:rFonts w:ascii="Roboto Thin" w:hAnsi="Roboto Thin"/>
          <w:i/>
        </w:rPr>
        <w:t xml:space="preserve">Temple </w:t>
      </w:r>
      <w:proofErr w:type="spellStart"/>
      <w:r w:rsidRPr="001C5FE7">
        <w:rPr>
          <w:rFonts w:ascii="Roboto Thin" w:hAnsi="Roboto Thin"/>
          <w:i/>
        </w:rPr>
        <w:t>Run</w:t>
      </w:r>
      <w:proofErr w:type="spellEnd"/>
      <w:r w:rsidRPr="001C5FE7">
        <w:rPr>
          <w:rFonts w:ascii="Roboto Thin" w:hAnsi="Roboto Thin"/>
        </w:rPr>
        <w:t xml:space="preserve">; </w:t>
      </w:r>
      <w:proofErr w:type="spellStart"/>
      <w:r w:rsidRPr="001C5FE7">
        <w:rPr>
          <w:rFonts w:ascii="Roboto Thin" w:hAnsi="Roboto Thin"/>
          <w:i/>
        </w:rPr>
        <w:t>Rayman</w:t>
      </w:r>
      <w:proofErr w:type="spellEnd"/>
      <w:r w:rsidRPr="001C5FE7">
        <w:rPr>
          <w:rFonts w:ascii="Roboto Thin" w:hAnsi="Roboto Thin"/>
          <w:i/>
        </w:rPr>
        <w:t xml:space="preserve">, </w:t>
      </w:r>
      <w:r w:rsidRPr="001C5FE7">
        <w:rPr>
          <w:rFonts w:ascii="Roboto Thin" w:hAnsi="Roboto Thin"/>
        </w:rPr>
        <w:t xml:space="preserve">que tiene su hueco en el mercado móvil; </w:t>
      </w:r>
      <w:proofErr w:type="spellStart"/>
      <w:r w:rsidRPr="001C5FE7">
        <w:rPr>
          <w:rFonts w:ascii="Roboto Thin" w:hAnsi="Roboto Thin"/>
          <w:i/>
        </w:rPr>
        <w:t>Never</w:t>
      </w:r>
      <w:proofErr w:type="spellEnd"/>
      <w:r w:rsidRPr="001C5FE7">
        <w:rPr>
          <w:rFonts w:ascii="Roboto Thin" w:hAnsi="Roboto Thin"/>
          <w:i/>
        </w:rPr>
        <w:t xml:space="preserve"> </w:t>
      </w:r>
      <w:proofErr w:type="spellStart"/>
      <w:r w:rsidRPr="001C5FE7">
        <w:rPr>
          <w:rFonts w:ascii="Roboto Thin" w:hAnsi="Roboto Thin"/>
          <w:i/>
        </w:rPr>
        <w:t>Alone</w:t>
      </w:r>
      <w:proofErr w:type="spellEnd"/>
      <w:r w:rsidRPr="001C5FE7">
        <w:rPr>
          <w:rFonts w:ascii="Roboto Thin" w:hAnsi="Roboto Thin"/>
        </w:rPr>
        <w:t xml:space="preserve"> o </w:t>
      </w:r>
      <w:proofErr w:type="spellStart"/>
      <w:r w:rsidRPr="001C5FE7">
        <w:rPr>
          <w:rFonts w:ascii="Roboto Thin" w:hAnsi="Roboto Thin"/>
          <w:i/>
        </w:rPr>
        <w:t>Brothers</w:t>
      </w:r>
      <w:proofErr w:type="spellEnd"/>
      <w:r w:rsidRPr="001C5FE7">
        <w:rPr>
          <w:rFonts w:ascii="Roboto Thin" w:hAnsi="Roboto Thin"/>
          <w:i/>
        </w:rPr>
        <w:t xml:space="preserve">: A Tale of </w:t>
      </w:r>
      <w:proofErr w:type="spellStart"/>
      <w:r w:rsidRPr="001C5FE7">
        <w:rPr>
          <w:rFonts w:ascii="Roboto Thin" w:hAnsi="Roboto Thin"/>
          <w:i/>
        </w:rPr>
        <w:t>Two</w:t>
      </w:r>
      <w:proofErr w:type="spellEnd"/>
      <w:r w:rsidRPr="001C5FE7">
        <w:rPr>
          <w:rFonts w:ascii="Roboto Thin" w:hAnsi="Roboto Thin"/>
          <w:i/>
        </w:rPr>
        <w:t xml:space="preserve"> </w:t>
      </w:r>
      <w:proofErr w:type="spellStart"/>
      <w:r w:rsidRPr="001C5FE7">
        <w:rPr>
          <w:rFonts w:ascii="Roboto Thin" w:hAnsi="Roboto Thin"/>
          <w:i/>
        </w:rPr>
        <w:t>Sons</w:t>
      </w:r>
      <w:proofErr w:type="spellEnd"/>
      <w:r w:rsidRPr="001C5FE7">
        <w:rPr>
          <w:rFonts w:ascii="Roboto Thin" w:hAnsi="Roboto Thin"/>
        </w:rPr>
        <w:t>.</w:t>
      </w:r>
    </w:p>
    <w:p w:rsidR="003350F5" w:rsidRPr="001C5FE7" w:rsidRDefault="004B30B1" w:rsidP="00BC5E9E">
      <w:pPr>
        <w:rPr>
          <w:rFonts w:ascii="Roboto Thin" w:hAnsi="Roboto Thin"/>
        </w:rPr>
      </w:pPr>
      <w:r w:rsidRPr="001C5FE7">
        <w:rPr>
          <w:rFonts w:ascii="Roboto Thin" w:hAnsi="Roboto Thin"/>
        </w:rPr>
        <w:lastRenderedPageBreak/>
        <w:t>Pero, j</w:t>
      </w:r>
      <w:r w:rsidR="003350F5" w:rsidRPr="001C5FE7">
        <w:rPr>
          <w:rFonts w:ascii="Roboto Thin" w:hAnsi="Roboto Thin"/>
        </w:rPr>
        <w:t xml:space="preserve">unto a </w:t>
      </w:r>
      <w:proofErr w:type="spellStart"/>
      <w:r w:rsidR="003350F5" w:rsidRPr="001C5FE7">
        <w:rPr>
          <w:rFonts w:ascii="Roboto Thin" w:hAnsi="Roboto Thin"/>
          <w:i/>
        </w:rPr>
        <w:t>Geometry</w:t>
      </w:r>
      <w:proofErr w:type="spellEnd"/>
      <w:r w:rsidR="003350F5" w:rsidRPr="001C5FE7">
        <w:rPr>
          <w:rFonts w:ascii="Roboto Thin" w:hAnsi="Roboto Thin"/>
          <w:i/>
        </w:rPr>
        <w:t xml:space="preserve"> </w:t>
      </w:r>
      <w:proofErr w:type="spellStart"/>
      <w:r w:rsidR="003350F5" w:rsidRPr="001C5FE7">
        <w:rPr>
          <w:rFonts w:ascii="Roboto Thin" w:hAnsi="Roboto Thin"/>
          <w:i/>
        </w:rPr>
        <w:t>Dash</w:t>
      </w:r>
      <w:proofErr w:type="spellEnd"/>
      <w:r w:rsidR="003350F5" w:rsidRPr="001C5FE7">
        <w:rPr>
          <w:rFonts w:ascii="Roboto Thin" w:hAnsi="Roboto Thin"/>
        </w:rPr>
        <w:t xml:space="preserve">, la principal competencia estaría en </w:t>
      </w:r>
      <w:r w:rsidR="003350F5" w:rsidRPr="001C5FE7">
        <w:rPr>
          <w:rFonts w:ascii="Roboto Thin" w:hAnsi="Roboto Thin"/>
          <w:i/>
        </w:rPr>
        <w:t xml:space="preserve">BADLAND, </w:t>
      </w:r>
      <w:proofErr w:type="spellStart"/>
      <w:r w:rsidR="003350F5" w:rsidRPr="001C5FE7">
        <w:rPr>
          <w:rFonts w:ascii="Roboto Thin" w:hAnsi="Roboto Thin"/>
          <w:i/>
        </w:rPr>
        <w:t>Leo’s</w:t>
      </w:r>
      <w:proofErr w:type="spellEnd"/>
      <w:r w:rsidR="003350F5" w:rsidRPr="001C5FE7">
        <w:rPr>
          <w:rFonts w:ascii="Roboto Thin" w:hAnsi="Roboto Thin"/>
          <w:i/>
        </w:rPr>
        <w:t xml:space="preserve"> </w:t>
      </w:r>
      <w:proofErr w:type="spellStart"/>
      <w:r w:rsidR="003350F5" w:rsidRPr="001C5FE7">
        <w:rPr>
          <w:rFonts w:ascii="Roboto Thin" w:hAnsi="Roboto Thin"/>
          <w:i/>
        </w:rPr>
        <w:t>Fortune</w:t>
      </w:r>
      <w:proofErr w:type="spellEnd"/>
      <w:r w:rsidR="003350F5" w:rsidRPr="001C5FE7">
        <w:rPr>
          <w:rFonts w:ascii="Roboto Thin" w:hAnsi="Roboto Thin"/>
        </w:rPr>
        <w:t xml:space="preserve">, </w:t>
      </w:r>
      <w:proofErr w:type="spellStart"/>
      <w:r w:rsidR="003350F5" w:rsidRPr="001C5FE7">
        <w:rPr>
          <w:rFonts w:ascii="Roboto Thin" w:hAnsi="Roboto Thin"/>
          <w:i/>
        </w:rPr>
        <w:t>Cordy</w:t>
      </w:r>
      <w:proofErr w:type="spellEnd"/>
      <w:r w:rsidR="003350F5" w:rsidRPr="001C5FE7">
        <w:rPr>
          <w:rFonts w:ascii="Roboto Thin" w:hAnsi="Roboto Thin"/>
        </w:rPr>
        <w:t xml:space="preserve"> y, en menor medida </w:t>
      </w:r>
      <w:r w:rsidR="004107A7" w:rsidRPr="001C5FE7">
        <w:rPr>
          <w:rFonts w:ascii="Roboto Thin" w:hAnsi="Roboto Thin"/>
        </w:rPr>
        <w:t>debido a</w:t>
      </w:r>
      <w:r w:rsidR="003350F5" w:rsidRPr="001C5FE7">
        <w:rPr>
          <w:rFonts w:ascii="Roboto Thin" w:hAnsi="Roboto Thin"/>
        </w:rPr>
        <w:t xml:space="preserve"> su apuesta por la narrativa</w:t>
      </w:r>
      <w:r w:rsidR="004666B9" w:rsidRPr="001C5FE7">
        <w:rPr>
          <w:rFonts w:ascii="Roboto Thin" w:hAnsi="Roboto Thin"/>
        </w:rPr>
        <w:t xml:space="preserve"> y la estética</w:t>
      </w:r>
      <w:r w:rsidR="003350F5" w:rsidRPr="001C5FE7">
        <w:rPr>
          <w:rFonts w:ascii="Roboto Thin" w:hAnsi="Roboto Thin"/>
        </w:rPr>
        <w:t xml:space="preserve">, el estudio Amanita. También </w:t>
      </w:r>
      <w:r w:rsidR="004107A7" w:rsidRPr="001C5FE7">
        <w:rPr>
          <w:rFonts w:ascii="Roboto Thin" w:hAnsi="Roboto Thin"/>
        </w:rPr>
        <w:t>deben</w:t>
      </w:r>
      <w:r w:rsidR="003350F5" w:rsidRPr="001C5FE7">
        <w:rPr>
          <w:rFonts w:ascii="Roboto Thin" w:hAnsi="Roboto Thin"/>
        </w:rPr>
        <w:t xml:space="preserve"> mencionar</w:t>
      </w:r>
      <w:r w:rsidR="004107A7" w:rsidRPr="001C5FE7">
        <w:rPr>
          <w:rFonts w:ascii="Roboto Thin" w:hAnsi="Roboto Thin"/>
        </w:rPr>
        <w:t>se</w:t>
      </w:r>
      <w:r w:rsidR="003350F5" w:rsidRPr="001C5FE7">
        <w:rPr>
          <w:rFonts w:ascii="Roboto Thin" w:hAnsi="Roboto Thin"/>
        </w:rPr>
        <w:t xml:space="preserve"> los derivados de </w:t>
      </w:r>
      <w:proofErr w:type="spellStart"/>
      <w:r w:rsidR="003350F5" w:rsidRPr="001C5FE7">
        <w:rPr>
          <w:rFonts w:ascii="Roboto Thin" w:hAnsi="Roboto Thin"/>
          <w:i/>
        </w:rPr>
        <w:t>Flappy</w:t>
      </w:r>
      <w:proofErr w:type="spellEnd"/>
      <w:r w:rsidR="003350F5" w:rsidRPr="001C5FE7">
        <w:rPr>
          <w:rFonts w:ascii="Roboto Thin" w:hAnsi="Roboto Thin"/>
          <w:i/>
        </w:rPr>
        <w:t xml:space="preserve"> </w:t>
      </w:r>
      <w:proofErr w:type="spellStart"/>
      <w:r w:rsidR="003350F5" w:rsidRPr="001C5FE7">
        <w:rPr>
          <w:rFonts w:ascii="Roboto Thin" w:hAnsi="Roboto Thin"/>
          <w:i/>
        </w:rPr>
        <w:t>Bird</w:t>
      </w:r>
      <w:proofErr w:type="spellEnd"/>
      <w:r w:rsidR="003350F5" w:rsidRPr="001C5FE7">
        <w:rPr>
          <w:rFonts w:ascii="Roboto Thin" w:hAnsi="Roboto Thin"/>
          <w:i/>
        </w:rPr>
        <w:t xml:space="preserve">, </w:t>
      </w:r>
      <w:r w:rsidR="003350F5" w:rsidRPr="001C5FE7">
        <w:rPr>
          <w:rFonts w:ascii="Roboto Thin" w:hAnsi="Roboto Thin"/>
        </w:rPr>
        <w:t>pero su peso y calidad suelen ser anecdóticos.</w:t>
      </w:r>
    </w:p>
    <w:p w:rsidR="006F0833" w:rsidRPr="001C5FE7" w:rsidRDefault="006F0833" w:rsidP="005C35BA">
      <w:pPr>
        <w:pStyle w:val="Ttulo"/>
        <w:rPr>
          <w:rFonts w:ascii="Roboto Thin" w:hAnsi="Roboto Thin"/>
        </w:rPr>
      </w:pPr>
      <w:bookmarkStart w:id="4" w:name="_Toc460808914"/>
      <w:r w:rsidRPr="001C5FE7">
        <w:rPr>
          <w:rFonts w:ascii="Roboto Thin" w:hAnsi="Roboto Thin"/>
        </w:rPr>
        <w:t>Alcance y prioridades</w:t>
      </w:r>
      <w:bookmarkEnd w:id="4"/>
    </w:p>
    <w:p w:rsidR="00A3532E" w:rsidRPr="001C5FE7" w:rsidRDefault="004107A7" w:rsidP="00BC5E9E">
      <w:pPr>
        <w:rPr>
          <w:rFonts w:ascii="Roboto Thin" w:hAnsi="Roboto Thin"/>
        </w:rPr>
      </w:pPr>
      <w:r w:rsidRPr="001C5FE7">
        <w:rPr>
          <w:rFonts w:ascii="Roboto Thin" w:hAnsi="Roboto Thin"/>
        </w:rPr>
        <w:t>El proyecto tiene como principal objetivo funcionar como juego de porfolio, pero se le podrán dedicar recursos suficientes como para conseguir una versión estable y digna de lanzarse al mercado.</w:t>
      </w:r>
      <w:r w:rsidR="005D6337" w:rsidRPr="001C5FE7">
        <w:rPr>
          <w:rFonts w:ascii="Roboto Thin" w:hAnsi="Roboto Thin"/>
        </w:rPr>
        <w:t xml:space="preserve"> El modelo de negocio más adecuado para ello parece la versión gratuita con publicidad y la versión de pago sin publicidad.</w:t>
      </w:r>
    </w:p>
    <w:p w:rsidR="00057867" w:rsidRPr="001C5FE7" w:rsidRDefault="00057867" w:rsidP="00C95986">
      <w:pPr>
        <w:ind w:firstLine="0"/>
        <w:rPr>
          <w:rFonts w:ascii="Roboto Thin" w:hAnsi="Roboto Thin"/>
        </w:rPr>
      </w:pPr>
    </w:p>
    <w:tbl>
      <w:tblPr>
        <w:tblStyle w:val="Tablaconcuadrcula"/>
        <w:tblW w:w="4872" w:type="pct"/>
        <w:jc w:val="center"/>
        <w:tblLook w:val="04A0" w:firstRow="1" w:lastRow="0" w:firstColumn="1" w:lastColumn="0" w:noHBand="0" w:noVBand="1"/>
      </w:tblPr>
      <w:tblGrid>
        <w:gridCol w:w="1625"/>
        <w:gridCol w:w="1686"/>
        <w:gridCol w:w="2418"/>
        <w:gridCol w:w="3874"/>
      </w:tblGrid>
      <w:tr w:rsidR="004B30B1" w:rsidRPr="001C5FE7" w:rsidTr="0064250C">
        <w:trPr>
          <w:jc w:val="center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:rsidR="004B30B1" w:rsidRPr="001C5FE7" w:rsidRDefault="004B30B1" w:rsidP="0064250C">
            <w:pPr>
              <w:pStyle w:val="Tablaencabezado"/>
              <w:rPr>
                <w:rFonts w:ascii="Roboto Thin" w:hAnsi="Roboto Thin"/>
                <w:sz w:val="16"/>
                <w:szCs w:val="16"/>
              </w:rPr>
            </w:pPr>
            <w:bookmarkStart w:id="5" w:name="_Toc460868551"/>
            <w:r w:rsidRPr="001C5FE7">
              <w:rPr>
                <w:rFonts w:ascii="Roboto Thin" w:hAnsi="Roboto Thin"/>
                <w:sz w:val="16"/>
                <w:szCs w:val="16"/>
              </w:rPr>
              <w:t>Línea de tiempo</w:t>
            </w:r>
            <w:bookmarkEnd w:id="5"/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shd w:val="clear" w:color="auto" w:fill="D9D9D9" w:themeFill="background1" w:themeFillShade="D9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Encuadre</w:t>
            </w:r>
          </w:p>
        </w:tc>
        <w:tc>
          <w:tcPr>
            <w:tcW w:w="878" w:type="pct"/>
            <w:shd w:val="clear" w:color="auto" w:fill="D9D9D9" w:themeFill="background1" w:themeFillShade="D9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Hito</w:t>
            </w:r>
          </w:p>
        </w:tc>
        <w:tc>
          <w:tcPr>
            <w:tcW w:w="1259" w:type="pct"/>
            <w:shd w:val="clear" w:color="auto" w:fill="D9D9D9" w:themeFill="background1" w:themeFillShade="D9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Característica</w:t>
            </w:r>
          </w:p>
        </w:tc>
        <w:tc>
          <w:tcPr>
            <w:tcW w:w="2017" w:type="pct"/>
            <w:shd w:val="clear" w:color="auto" w:fill="D9D9D9" w:themeFill="background1" w:themeFillShade="D9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Descripción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 w:val="restart"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Desarrollo y diseño base</w:t>
            </w:r>
          </w:p>
        </w:tc>
        <w:tc>
          <w:tcPr>
            <w:tcW w:w="878" w:type="pct"/>
            <w:vMerge w:val="restart"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Creación del dado</w:t>
            </w:r>
          </w:p>
        </w:tc>
        <w:tc>
          <w:tcPr>
            <w:tcW w:w="2017" w:type="pct"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Diseño y animaciones del personaje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Obstáculos</w:t>
            </w:r>
          </w:p>
        </w:tc>
        <w:tc>
          <w:tcPr>
            <w:tcW w:w="2017" w:type="pct"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Mecánicas diferentes bien identificadas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Mecánica base</w:t>
            </w:r>
          </w:p>
        </w:tc>
        <w:tc>
          <w:tcPr>
            <w:tcW w:w="2017" w:type="pct"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Requerimiento del cambio de cara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Salto</w:t>
            </w:r>
          </w:p>
        </w:tc>
        <w:tc>
          <w:tcPr>
            <w:tcW w:w="2017" w:type="pct"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Junto con diseño de plataformas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Bocetos</w:t>
            </w:r>
          </w:p>
        </w:tc>
        <w:tc>
          <w:tcPr>
            <w:tcW w:w="2017" w:type="pct"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Contacto tangible con las ideas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shd w:val="clear" w:color="auto" w:fill="E2CFF1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Prototipo</w:t>
            </w:r>
          </w:p>
        </w:tc>
        <w:tc>
          <w:tcPr>
            <w:tcW w:w="1259" w:type="pct"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Generadores</w:t>
            </w:r>
          </w:p>
        </w:tc>
        <w:tc>
          <w:tcPr>
            <w:tcW w:w="2017" w:type="pct"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Gestores de aparición aleatoria de obstáculos y plataformas, para pruebas y un modo infinito básico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 w:val="restar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Completado del juego base</w:t>
            </w:r>
          </w:p>
        </w:tc>
        <w:tc>
          <w:tcPr>
            <w:tcW w:w="878" w:type="pct"/>
            <w:vMerge w:val="restart"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Mecánicas jefes</w:t>
            </w:r>
          </w:p>
        </w:tc>
        <w:tc>
          <w:tcPr>
            <w:tcW w:w="2017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Jefes únicos en niveles marcados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Fondo</w:t>
            </w:r>
          </w:p>
        </w:tc>
        <w:tc>
          <w:tcPr>
            <w:tcW w:w="2017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proofErr w:type="spellStart"/>
            <w:r w:rsidRPr="001C5FE7">
              <w:rPr>
                <w:rFonts w:ascii="Roboto Thin" w:hAnsi="Roboto Thin"/>
                <w:i/>
                <w:sz w:val="16"/>
                <w:szCs w:val="16"/>
              </w:rPr>
              <w:t>Scroll</w:t>
            </w:r>
            <w:proofErr w:type="spellEnd"/>
            <w:r w:rsidRPr="001C5FE7">
              <w:rPr>
                <w:rFonts w:ascii="Roboto Thin" w:hAnsi="Roboto Thin"/>
                <w:i/>
                <w:sz w:val="16"/>
                <w:szCs w:val="16"/>
              </w:rPr>
              <w:t xml:space="preserve"> </w:t>
            </w:r>
            <w:proofErr w:type="spellStart"/>
            <w:r w:rsidRPr="001C5FE7">
              <w:rPr>
                <w:rFonts w:ascii="Roboto Thin" w:hAnsi="Roboto Thin"/>
                <w:i/>
                <w:sz w:val="16"/>
                <w:szCs w:val="16"/>
              </w:rPr>
              <w:t>Parallax</w:t>
            </w:r>
            <w:proofErr w:type="spellEnd"/>
            <w:r w:rsidRPr="001C5FE7">
              <w:rPr>
                <w:rFonts w:ascii="Roboto Thin" w:hAnsi="Roboto Thin"/>
                <w:sz w:val="16"/>
                <w:szCs w:val="16"/>
              </w:rPr>
              <w:t xml:space="preserve"> con elementos del juego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Introducción</w:t>
            </w:r>
          </w:p>
        </w:tc>
        <w:tc>
          <w:tcPr>
            <w:tcW w:w="2017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Primer acercamiento a la narrativa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Enemigos base</w:t>
            </w:r>
          </w:p>
        </w:tc>
        <w:tc>
          <w:tcPr>
            <w:tcW w:w="2017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Obstáculos “vivos”, en movimiento o estáticos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Efectos de sonido</w:t>
            </w:r>
          </w:p>
        </w:tc>
        <w:tc>
          <w:tcPr>
            <w:tcW w:w="2017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Elección de los más primordiales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Música</w:t>
            </w:r>
          </w:p>
        </w:tc>
        <w:tc>
          <w:tcPr>
            <w:tcW w:w="2017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La más esencial. Susceptible de cambio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shd w:val="clear" w:color="auto" w:fill="B3EBF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Base</w:t>
            </w:r>
          </w:p>
        </w:tc>
        <w:tc>
          <w:tcPr>
            <w:tcW w:w="1259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Modo infinito</w:t>
            </w:r>
          </w:p>
        </w:tc>
        <w:tc>
          <w:tcPr>
            <w:tcW w:w="2017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Base del juego y de pruebas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 w:val="restart"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Generadores</w:t>
            </w:r>
          </w:p>
        </w:tc>
        <w:tc>
          <w:tcPr>
            <w:tcW w:w="2017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Nueva generación de enemigos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Mecánicas añadidas</w:t>
            </w:r>
          </w:p>
        </w:tc>
        <w:tc>
          <w:tcPr>
            <w:tcW w:w="2017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Mecánicas de movimiento, lugares concretos, etc.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Base nueva</w:t>
            </w:r>
          </w:p>
        </w:tc>
        <w:tc>
          <w:tcPr>
            <w:tcW w:w="1259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proofErr w:type="spellStart"/>
            <w:r w:rsidRPr="001C5FE7">
              <w:rPr>
                <w:rFonts w:ascii="Roboto Thin" w:hAnsi="Roboto Thin"/>
                <w:sz w:val="16"/>
                <w:szCs w:val="16"/>
              </w:rPr>
              <w:t>Android</w:t>
            </w:r>
            <w:proofErr w:type="spellEnd"/>
          </w:p>
        </w:tc>
        <w:tc>
          <w:tcPr>
            <w:tcW w:w="2017" w:type="pct"/>
            <w:shd w:val="clear" w:color="auto" w:fill="D2F3BF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proofErr w:type="spellStart"/>
            <w:r w:rsidRPr="001C5FE7">
              <w:rPr>
                <w:rFonts w:ascii="Roboto Thin" w:hAnsi="Roboto Thin"/>
                <w:i/>
                <w:sz w:val="16"/>
                <w:szCs w:val="16"/>
              </w:rPr>
              <w:t>Build</w:t>
            </w:r>
            <w:proofErr w:type="spellEnd"/>
            <w:r w:rsidRPr="001C5FE7">
              <w:rPr>
                <w:rFonts w:ascii="Roboto Thin" w:hAnsi="Roboto Thin"/>
                <w:sz w:val="16"/>
                <w:szCs w:val="16"/>
              </w:rPr>
              <w:t xml:space="preserve"> primigenia para pruebas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 w:val="restart"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Desarrollo del primer lanzamiento</w:t>
            </w:r>
          </w:p>
        </w:tc>
        <w:tc>
          <w:tcPr>
            <w:tcW w:w="878" w:type="pct"/>
            <w:vMerge w:val="restart"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Jefes</w:t>
            </w:r>
          </w:p>
        </w:tc>
        <w:tc>
          <w:tcPr>
            <w:tcW w:w="2017" w:type="pct"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Más trabajo de jefes finales o medios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Enemigos</w:t>
            </w:r>
          </w:p>
        </w:tc>
        <w:tc>
          <w:tcPr>
            <w:tcW w:w="2017" w:type="pct"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Creación de nuevos enemigos y obstáculos en general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Interfaz</w:t>
            </w:r>
          </w:p>
        </w:tc>
        <w:tc>
          <w:tcPr>
            <w:tcW w:w="2017" w:type="pct"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Botones y estructura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Mapa</w:t>
            </w:r>
          </w:p>
        </w:tc>
        <w:tc>
          <w:tcPr>
            <w:tcW w:w="2017" w:type="pct"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proofErr w:type="spellStart"/>
            <w:r w:rsidRPr="001C5FE7">
              <w:rPr>
                <w:rFonts w:ascii="Roboto Thin" w:hAnsi="Roboto Thin"/>
                <w:i/>
                <w:sz w:val="16"/>
                <w:szCs w:val="16"/>
              </w:rPr>
              <w:t>Overworld</w:t>
            </w:r>
            <w:proofErr w:type="spellEnd"/>
            <w:r w:rsidRPr="001C5FE7">
              <w:rPr>
                <w:rFonts w:ascii="Roboto Thin" w:hAnsi="Roboto Thin"/>
                <w:sz w:val="16"/>
                <w:szCs w:val="16"/>
              </w:rPr>
              <w:t xml:space="preserve"> como punto de partida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Escenas de animación</w:t>
            </w:r>
          </w:p>
        </w:tc>
        <w:tc>
          <w:tcPr>
            <w:tcW w:w="2017" w:type="pct"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Narrativa evolucionada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 w:val="restart"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1ª versión estable</w:t>
            </w:r>
          </w:p>
        </w:tc>
        <w:tc>
          <w:tcPr>
            <w:tcW w:w="1259" w:type="pct"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Sinergias</w:t>
            </w:r>
          </w:p>
        </w:tc>
        <w:tc>
          <w:tcPr>
            <w:tcW w:w="2017" w:type="pct"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Mecánicas combinadas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FFFCC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E2CFF1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proofErr w:type="spellStart"/>
            <w:r w:rsidRPr="001C5FE7">
              <w:rPr>
                <w:rFonts w:ascii="Roboto Thin" w:hAnsi="Roboto Thin"/>
                <w:sz w:val="16"/>
                <w:szCs w:val="16"/>
              </w:rPr>
              <w:t>iOs</w:t>
            </w:r>
            <w:proofErr w:type="spellEnd"/>
          </w:p>
        </w:tc>
        <w:tc>
          <w:tcPr>
            <w:tcW w:w="2017" w:type="pct"/>
            <w:shd w:val="clear" w:color="auto" w:fill="E2CFF1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proofErr w:type="spellStart"/>
            <w:r w:rsidRPr="001C5FE7">
              <w:rPr>
                <w:rFonts w:ascii="Roboto Thin" w:hAnsi="Roboto Thin"/>
                <w:i/>
                <w:sz w:val="16"/>
                <w:szCs w:val="16"/>
              </w:rPr>
              <w:t>Build</w:t>
            </w:r>
            <w:proofErr w:type="spellEnd"/>
            <w:r w:rsidRPr="001C5FE7">
              <w:rPr>
                <w:rFonts w:ascii="Roboto Thin" w:hAnsi="Roboto Thin"/>
                <w:sz w:val="16"/>
                <w:szCs w:val="16"/>
              </w:rPr>
              <w:t xml:space="preserve"> previa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 w:val="restart"/>
            <w:shd w:val="clear" w:color="auto" w:fill="FBD4B4" w:themeFill="accent6" w:themeFillTint="66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Desarrollo en mayor profundidad</w:t>
            </w:r>
          </w:p>
        </w:tc>
        <w:tc>
          <w:tcPr>
            <w:tcW w:w="878" w:type="pct"/>
            <w:vMerge w:val="restart"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E2CFF1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Narrativa</w:t>
            </w:r>
          </w:p>
        </w:tc>
        <w:tc>
          <w:tcPr>
            <w:tcW w:w="2017" w:type="pct"/>
            <w:shd w:val="clear" w:color="auto" w:fill="E2CFF1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Más carga a la trama e imágenes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BD4B4" w:themeFill="accent6" w:themeFillTint="66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FBD4B4" w:themeFill="accent6" w:themeFillTint="66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Audio de interfaz</w:t>
            </w:r>
          </w:p>
        </w:tc>
        <w:tc>
          <w:tcPr>
            <w:tcW w:w="2017" w:type="pct"/>
            <w:shd w:val="clear" w:color="auto" w:fill="FBD4B4" w:themeFill="accent6" w:themeFillTint="66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Sonido y música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BD4B4" w:themeFill="accent6" w:themeFillTint="66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FBD4B4" w:themeFill="accent6" w:themeFillTint="66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Primer mundo</w:t>
            </w:r>
          </w:p>
        </w:tc>
        <w:tc>
          <w:tcPr>
            <w:tcW w:w="2017" w:type="pct"/>
            <w:shd w:val="clear" w:color="auto" w:fill="FBD4B4" w:themeFill="accent6" w:themeFillTint="66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 xml:space="preserve">Completamente </w:t>
            </w:r>
            <w:proofErr w:type="spellStart"/>
            <w:r w:rsidRPr="001C5FE7">
              <w:rPr>
                <w:rFonts w:ascii="Roboto Thin" w:hAnsi="Roboto Thin"/>
                <w:sz w:val="16"/>
                <w:szCs w:val="16"/>
              </w:rPr>
              <w:t>jugable</w:t>
            </w:r>
            <w:proofErr w:type="spellEnd"/>
            <w:r w:rsidRPr="001C5FE7">
              <w:rPr>
                <w:rFonts w:ascii="Roboto Thin" w:hAnsi="Roboto Thin"/>
                <w:sz w:val="16"/>
                <w:szCs w:val="16"/>
              </w:rPr>
              <w:t xml:space="preserve"> e hilado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BD4B4" w:themeFill="accent6" w:themeFillTint="66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 w:val="restart"/>
            <w:shd w:val="clear" w:color="auto" w:fill="FBD4B4" w:themeFill="accent6" w:themeFillTint="66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Lanzamiento o 2ª versión estable</w:t>
            </w:r>
          </w:p>
        </w:tc>
        <w:tc>
          <w:tcPr>
            <w:tcW w:w="1259" w:type="pct"/>
            <w:shd w:val="clear" w:color="auto" w:fill="FBD4B4" w:themeFill="accent6" w:themeFillTint="66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Música de escenas</w:t>
            </w:r>
          </w:p>
        </w:tc>
        <w:tc>
          <w:tcPr>
            <w:tcW w:w="2017" w:type="pct"/>
            <w:shd w:val="clear" w:color="auto" w:fill="FBD4B4" w:themeFill="accent6" w:themeFillTint="66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Música para la narrativa si procede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BD4B4" w:themeFill="accent6" w:themeFillTint="66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BD4B4" w:themeFill="accent6" w:themeFillTint="66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FBD4B4" w:themeFill="accent6" w:themeFillTint="66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PC</w:t>
            </w:r>
          </w:p>
        </w:tc>
        <w:tc>
          <w:tcPr>
            <w:tcW w:w="2017" w:type="pct"/>
            <w:shd w:val="clear" w:color="auto" w:fill="FBD4B4" w:themeFill="accent6" w:themeFillTint="66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proofErr w:type="spellStart"/>
            <w:r w:rsidRPr="001C5FE7">
              <w:rPr>
                <w:rFonts w:ascii="Roboto Thin" w:hAnsi="Roboto Thin"/>
                <w:i/>
                <w:sz w:val="16"/>
                <w:szCs w:val="16"/>
              </w:rPr>
              <w:t>Build</w:t>
            </w:r>
            <w:proofErr w:type="spellEnd"/>
            <w:r w:rsidRPr="001C5FE7">
              <w:rPr>
                <w:rFonts w:ascii="Roboto Thin" w:hAnsi="Roboto Thin"/>
                <w:i/>
                <w:sz w:val="16"/>
                <w:szCs w:val="16"/>
              </w:rPr>
              <w:t xml:space="preserve"> </w:t>
            </w:r>
            <w:r w:rsidRPr="001C5FE7">
              <w:rPr>
                <w:rFonts w:ascii="Roboto Thin" w:hAnsi="Roboto Thin"/>
                <w:sz w:val="16"/>
                <w:szCs w:val="16"/>
              </w:rPr>
              <w:t>para pruebas finales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 w:val="restart"/>
            <w:shd w:val="clear" w:color="auto" w:fill="FFBDBD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Desarrollo final</w:t>
            </w:r>
          </w:p>
        </w:tc>
        <w:tc>
          <w:tcPr>
            <w:tcW w:w="878" w:type="pct"/>
            <w:vMerge w:val="restart"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E2CFF1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Editor de niveles</w:t>
            </w:r>
          </w:p>
        </w:tc>
        <w:tc>
          <w:tcPr>
            <w:tcW w:w="2017" w:type="pct"/>
            <w:shd w:val="clear" w:color="auto" w:fill="E2CFF1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Con base de datos y valoraciones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FBDBD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E2CFF1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Trofeos</w:t>
            </w:r>
          </w:p>
        </w:tc>
        <w:tc>
          <w:tcPr>
            <w:tcW w:w="2017" w:type="pct"/>
            <w:shd w:val="clear" w:color="auto" w:fill="E2CFF1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Adaptados a cada plataforma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FBDBD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FFBDBD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Mundos</w:t>
            </w:r>
          </w:p>
        </w:tc>
        <w:tc>
          <w:tcPr>
            <w:tcW w:w="2017" w:type="pct"/>
            <w:shd w:val="clear" w:color="auto" w:fill="FFBDBD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Más mundos conectados al primero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FBDBD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FFBDBD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Arte conceptual</w:t>
            </w:r>
          </w:p>
        </w:tc>
        <w:tc>
          <w:tcPr>
            <w:tcW w:w="2017" w:type="pct"/>
            <w:shd w:val="clear" w:color="auto" w:fill="FFBDBD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i/>
                <w:sz w:val="16"/>
                <w:szCs w:val="16"/>
              </w:rPr>
              <w:t xml:space="preserve">Concept </w:t>
            </w:r>
            <w:proofErr w:type="spellStart"/>
            <w:r w:rsidRPr="001C5FE7">
              <w:rPr>
                <w:rFonts w:ascii="Roboto Thin" w:hAnsi="Roboto Thin"/>
                <w:i/>
                <w:sz w:val="16"/>
                <w:szCs w:val="16"/>
              </w:rPr>
              <w:t>Arts</w:t>
            </w:r>
            <w:proofErr w:type="spellEnd"/>
            <w:r w:rsidRPr="001C5FE7">
              <w:rPr>
                <w:rFonts w:ascii="Roboto Thin" w:hAnsi="Roboto Thin"/>
                <w:i/>
                <w:sz w:val="16"/>
                <w:szCs w:val="16"/>
              </w:rPr>
              <w:t xml:space="preserve"> </w:t>
            </w:r>
            <w:r w:rsidRPr="001C5FE7">
              <w:rPr>
                <w:rFonts w:ascii="Roboto Thin" w:hAnsi="Roboto Thin"/>
                <w:sz w:val="16"/>
                <w:szCs w:val="16"/>
              </w:rPr>
              <w:t>pulidos del desarrollo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FBDBD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E2CFF1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Coleccionables</w:t>
            </w:r>
          </w:p>
        </w:tc>
        <w:tc>
          <w:tcPr>
            <w:tcW w:w="2017" w:type="pct"/>
            <w:shd w:val="clear" w:color="auto" w:fill="E2CFF1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Objetos escondidos o a la vista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FBDBD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vMerge/>
            <w:shd w:val="clear" w:color="auto" w:fill="F2F2F2" w:themeFill="background1" w:themeFillShade="F2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1259" w:type="pct"/>
            <w:shd w:val="clear" w:color="auto" w:fill="E2CFF1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Mac</w:t>
            </w:r>
          </w:p>
        </w:tc>
        <w:tc>
          <w:tcPr>
            <w:tcW w:w="2017" w:type="pct"/>
            <w:shd w:val="clear" w:color="auto" w:fill="E2CFF1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Última plataforma en lanzamiento</w:t>
            </w:r>
          </w:p>
        </w:tc>
      </w:tr>
      <w:tr w:rsidR="004B30B1" w:rsidRPr="001C5FE7" w:rsidTr="0064250C">
        <w:trPr>
          <w:jc w:val="center"/>
        </w:trPr>
        <w:tc>
          <w:tcPr>
            <w:tcW w:w="846" w:type="pct"/>
            <w:vMerge/>
            <w:shd w:val="clear" w:color="auto" w:fill="FFBDBD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</w:p>
        </w:tc>
        <w:tc>
          <w:tcPr>
            <w:tcW w:w="878" w:type="pct"/>
            <w:shd w:val="clear" w:color="auto" w:fill="FFBDBD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Lanzamiento</w:t>
            </w:r>
          </w:p>
        </w:tc>
        <w:tc>
          <w:tcPr>
            <w:tcW w:w="1259" w:type="pct"/>
            <w:shd w:val="clear" w:color="auto" w:fill="FFBDBD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Integración</w:t>
            </w:r>
          </w:p>
        </w:tc>
        <w:tc>
          <w:tcPr>
            <w:tcW w:w="2017" w:type="pct"/>
            <w:shd w:val="clear" w:color="auto" w:fill="FFBDBD"/>
            <w:vAlign w:val="center"/>
          </w:tcPr>
          <w:p w:rsidR="004B30B1" w:rsidRPr="001C5FE7" w:rsidRDefault="004B30B1" w:rsidP="0064250C">
            <w:pPr>
              <w:pStyle w:val="Tabla"/>
              <w:rPr>
                <w:rFonts w:ascii="Roboto Thin" w:hAnsi="Roboto Thin"/>
                <w:sz w:val="16"/>
                <w:szCs w:val="16"/>
              </w:rPr>
            </w:pPr>
            <w:r w:rsidRPr="001C5FE7">
              <w:rPr>
                <w:rFonts w:ascii="Roboto Thin" w:hAnsi="Roboto Thin"/>
                <w:sz w:val="16"/>
                <w:szCs w:val="16"/>
              </w:rPr>
              <w:t>Lanzamiento conjunto</w:t>
            </w:r>
          </w:p>
        </w:tc>
      </w:tr>
      <w:bookmarkEnd w:id="0"/>
    </w:tbl>
    <w:p w:rsidR="006F0833" w:rsidRPr="001C5FE7" w:rsidRDefault="006F0833" w:rsidP="00035CCE">
      <w:pPr>
        <w:ind w:firstLine="0"/>
        <w:rPr>
          <w:rFonts w:ascii="Roboto Thin" w:hAnsi="Roboto Thin"/>
        </w:rPr>
      </w:pPr>
    </w:p>
    <w:sectPr w:rsidR="006F0833" w:rsidRPr="001C5FE7" w:rsidSect="00A3532E">
      <w:headerReference w:type="default" r:id="rId10"/>
      <w:footerReference w:type="default" r:id="rId11"/>
      <w:type w:val="continuous"/>
      <w:pgSz w:w="11906" w:h="16838"/>
      <w:pgMar w:top="1417" w:right="1133" w:bottom="1417" w:left="1134" w:header="708" w:footer="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D8D" w:rsidRDefault="00642D8D" w:rsidP="00BC5E9E">
      <w:r>
        <w:separator/>
      </w:r>
    </w:p>
    <w:p w:rsidR="00642D8D" w:rsidRDefault="00642D8D" w:rsidP="00BC5E9E"/>
  </w:endnote>
  <w:endnote w:type="continuationSeparator" w:id="0">
    <w:p w:rsidR="00642D8D" w:rsidRDefault="00642D8D" w:rsidP="00BC5E9E">
      <w:r>
        <w:continuationSeparator/>
      </w:r>
    </w:p>
    <w:p w:rsidR="00642D8D" w:rsidRDefault="00642D8D" w:rsidP="00BC5E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t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  <w:font w:name="Quattrocento">
    <w:panose1 w:val="02020502030000000404"/>
    <w:charset w:val="00"/>
    <w:family w:val="roman"/>
    <w:pitch w:val="variable"/>
    <w:sig w:usb0="800000BF" w:usb1="40000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Thin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32E" w:rsidRDefault="00A3532E" w:rsidP="00BC5E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D8D" w:rsidRDefault="00642D8D" w:rsidP="00BC5E9E">
      <w:r>
        <w:separator/>
      </w:r>
    </w:p>
    <w:p w:rsidR="00642D8D" w:rsidRDefault="00642D8D" w:rsidP="00BC5E9E"/>
  </w:footnote>
  <w:footnote w:type="continuationSeparator" w:id="0">
    <w:p w:rsidR="00642D8D" w:rsidRDefault="00642D8D" w:rsidP="00BC5E9E">
      <w:r>
        <w:continuationSeparator/>
      </w:r>
    </w:p>
    <w:p w:rsidR="00642D8D" w:rsidRDefault="00642D8D" w:rsidP="00BC5E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F8B" w:rsidRPr="00062F8B" w:rsidRDefault="00062F8B" w:rsidP="00BC5E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3877"/>
    <w:multiLevelType w:val="hybridMultilevel"/>
    <w:tmpl w:val="544C6B72"/>
    <w:lvl w:ilvl="0" w:tplc="B9A0CAD6">
      <w:start w:val="1"/>
      <w:numFmt w:val="bullet"/>
      <w:pStyle w:val="Prrafodelista"/>
      <w:lvlText w:val="―"/>
      <w:lvlJc w:val="left"/>
      <w:pPr>
        <w:ind w:left="862" w:hanging="360"/>
      </w:pPr>
      <w:rPr>
        <w:rFonts w:ascii="Garamond" w:hAnsi="Garamond" w:hint="default"/>
        <w:sz w:val="32"/>
      </w:rPr>
    </w:lvl>
    <w:lvl w:ilvl="1" w:tplc="FC40CA44">
      <w:start w:val="1"/>
      <w:numFmt w:val="bullet"/>
      <w:lvlText w:val="―"/>
      <w:lvlJc w:val="left"/>
      <w:pPr>
        <w:ind w:left="1582" w:hanging="360"/>
      </w:pPr>
      <w:rPr>
        <w:rFonts w:ascii="Garamond" w:hAnsi="Garamond" w:hint="default"/>
        <w:sz w:val="32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71756743"/>
    <w:multiLevelType w:val="hybridMultilevel"/>
    <w:tmpl w:val="0BCA8794"/>
    <w:lvl w:ilvl="0" w:tplc="FC40CA44">
      <w:start w:val="1"/>
      <w:numFmt w:val="bullet"/>
      <w:lvlText w:val="―"/>
      <w:lvlJc w:val="left"/>
      <w:pPr>
        <w:ind w:left="862" w:hanging="360"/>
      </w:pPr>
      <w:rPr>
        <w:rFonts w:ascii="Garamond" w:hAnsi="Garamond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99"/>
    <w:rsid w:val="00035CCE"/>
    <w:rsid w:val="00057867"/>
    <w:rsid w:val="00062F8B"/>
    <w:rsid w:val="000A77F4"/>
    <w:rsid w:val="000B20BD"/>
    <w:rsid w:val="000F3A48"/>
    <w:rsid w:val="000F6D48"/>
    <w:rsid w:val="000F7FEC"/>
    <w:rsid w:val="00126B46"/>
    <w:rsid w:val="001357ED"/>
    <w:rsid w:val="001457DC"/>
    <w:rsid w:val="0017792A"/>
    <w:rsid w:val="001B0EB1"/>
    <w:rsid w:val="001C5FE7"/>
    <w:rsid w:val="00200CE6"/>
    <w:rsid w:val="00226BBF"/>
    <w:rsid w:val="0023506E"/>
    <w:rsid w:val="0023581E"/>
    <w:rsid w:val="002762A5"/>
    <w:rsid w:val="002C0E57"/>
    <w:rsid w:val="002D19E2"/>
    <w:rsid w:val="002D30AD"/>
    <w:rsid w:val="002E03F2"/>
    <w:rsid w:val="002E0D73"/>
    <w:rsid w:val="00314E81"/>
    <w:rsid w:val="00326C20"/>
    <w:rsid w:val="003350F5"/>
    <w:rsid w:val="003368DF"/>
    <w:rsid w:val="00372BA5"/>
    <w:rsid w:val="003754F0"/>
    <w:rsid w:val="00387083"/>
    <w:rsid w:val="00391DEE"/>
    <w:rsid w:val="003A4AF3"/>
    <w:rsid w:val="003B59D3"/>
    <w:rsid w:val="003B6794"/>
    <w:rsid w:val="003C3C91"/>
    <w:rsid w:val="003D5C94"/>
    <w:rsid w:val="003D7E04"/>
    <w:rsid w:val="004107A7"/>
    <w:rsid w:val="00452BA0"/>
    <w:rsid w:val="00456C3C"/>
    <w:rsid w:val="004666B9"/>
    <w:rsid w:val="004A5EC1"/>
    <w:rsid w:val="004A79B4"/>
    <w:rsid w:val="004B30B1"/>
    <w:rsid w:val="005050E8"/>
    <w:rsid w:val="00532F42"/>
    <w:rsid w:val="00560081"/>
    <w:rsid w:val="00587880"/>
    <w:rsid w:val="005C35BA"/>
    <w:rsid w:val="005C629B"/>
    <w:rsid w:val="005D0750"/>
    <w:rsid w:val="005D6337"/>
    <w:rsid w:val="006110B8"/>
    <w:rsid w:val="00620AD9"/>
    <w:rsid w:val="00626B1C"/>
    <w:rsid w:val="00632CBA"/>
    <w:rsid w:val="00642D8D"/>
    <w:rsid w:val="006B5642"/>
    <w:rsid w:val="006C2B24"/>
    <w:rsid w:val="006C44C4"/>
    <w:rsid w:val="006F0833"/>
    <w:rsid w:val="007411F9"/>
    <w:rsid w:val="00791693"/>
    <w:rsid w:val="007A00E9"/>
    <w:rsid w:val="007A44BD"/>
    <w:rsid w:val="007A536C"/>
    <w:rsid w:val="007D3482"/>
    <w:rsid w:val="00816DF2"/>
    <w:rsid w:val="00823BED"/>
    <w:rsid w:val="00826FB0"/>
    <w:rsid w:val="00843DBA"/>
    <w:rsid w:val="008D4998"/>
    <w:rsid w:val="00901BB9"/>
    <w:rsid w:val="00914788"/>
    <w:rsid w:val="00920224"/>
    <w:rsid w:val="0094083E"/>
    <w:rsid w:val="00980934"/>
    <w:rsid w:val="00982718"/>
    <w:rsid w:val="009B40FD"/>
    <w:rsid w:val="009B61BC"/>
    <w:rsid w:val="00A26E0E"/>
    <w:rsid w:val="00A3532E"/>
    <w:rsid w:val="00A4557F"/>
    <w:rsid w:val="00A96FDC"/>
    <w:rsid w:val="00AA26A7"/>
    <w:rsid w:val="00AD41CA"/>
    <w:rsid w:val="00AD7F6D"/>
    <w:rsid w:val="00B16BCD"/>
    <w:rsid w:val="00B26339"/>
    <w:rsid w:val="00B70696"/>
    <w:rsid w:val="00BB2A2C"/>
    <w:rsid w:val="00BC48BC"/>
    <w:rsid w:val="00BC5E9E"/>
    <w:rsid w:val="00BF5006"/>
    <w:rsid w:val="00C14592"/>
    <w:rsid w:val="00C30883"/>
    <w:rsid w:val="00C51D6A"/>
    <w:rsid w:val="00C55428"/>
    <w:rsid w:val="00C95986"/>
    <w:rsid w:val="00CA0B09"/>
    <w:rsid w:val="00CA7116"/>
    <w:rsid w:val="00CB39AE"/>
    <w:rsid w:val="00CC339D"/>
    <w:rsid w:val="00D06D89"/>
    <w:rsid w:val="00D3120A"/>
    <w:rsid w:val="00D930E0"/>
    <w:rsid w:val="00DB2A99"/>
    <w:rsid w:val="00E025EC"/>
    <w:rsid w:val="00E148B0"/>
    <w:rsid w:val="00E1621B"/>
    <w:rsid w:val="00E175C3"/>
    <w:rsid w:val="00E52F3B"/>
    <w:rsid w:val="00EC1B27"/>
    <w:rsid w:val="00EF2DBA"/>
    <w:rsid w:val="00EF3337"/>
    <w:rsid w:val="00F12454"/>
    <w:rsid w:val="00F251BD"/>
    <w:rsid w:val="00F453AE"/>
    <w:rsid w:val="00F91F79"/>
    <w:rsid w:val="00FB51B0"/>
    <w:rsid w:val="00FD1FAB"/>
    <w:rsid w:val="00FD29F6"/>
    <w:rsid w:val="00F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7DC"/>
    <w:pPr>
      <w:spacing w:after="0" w:line="240" w:lineRule="auto"/>
      <w:ind w:firstLine="142"/>
      <w:jc w:val="both"/>
    </w:pPr>
    <w:rPr>
      <w:rFonts w:ascii="Roboto Lt" w:hAnsi="Roboto Lt"/>
    </w:rPr>
  </w:style>
  <w:style w:type="paragraph" w:styleId="Ttulo1">
    <w:name w:val="heading 1"/>
    <w:basedOn w:val="Normal"/>
    <w:next w:val="Normal"/>
    <w:link w:val="Ttulo1Car"/>
    <w:uiPriority w:val="9"/>
    <w:qFormat/>
    <w:rsid w:val="000F3A48"/>
    <w:pPr>
      <w:spacing w:before="360" w:after="120"/>
      <w:contextualSpacing/>
      <w:outlineLvl w:val="0"/>
    </w:pPr>
    <w:rPr>
      <w:rFonts w:ascii="Quattrocento" w:eastAsiaTheme="majorEastAsia" w:hAnsi="Quattrocento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E1621B"/>
    <w:p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E1621B"/>
    <w:pPr>
      <w:spacing w:before="200" w:line="271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1621B"/>
    <w:pPr>
      <w:spacing w:before="2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rsid w:val="00E1621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E1621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621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621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621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uiPriority w:val="33"/>
    <w:rsid w:val="00E1621B"/>
    <w:rPr>
      <w:i/>
      <w:iCs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5C35BA"/>
    <w:pPr>
      <w:spacing w:before="480" w:after="240"/>
      <w:ind w:firstLine="0"/>
    </w:pPr>
    <w:rPr>
      <w:b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5C35BA"/>
    <w:rPr>
      <w:rFonts w:ascii="Roboto Lt" w:hAnsi="Roboto Lt"/>
      <w:b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0F3A48"/>
    <w:rPr>
      <w:rFonts w:ascii="Quattrocento" w:eastAsiaTheme="majorEastAsia" w:hAnsi="Quattrocento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621B"/>
    <w:rPr>
      <w:rFonts w:ascii="Garamond" w:eastAsiaTheme="majorEastAsia" w:hAnsi="Garamond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1621B"/>
    <w:rPr>
      <w:rFonts w:ascii="Garamond" w:eastAsiaTheme="majorEastAsia" w:hAnsi="Garamond" w:cstheme="majorBidi"/>
      <w:b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1621B"/>
    <w:rPr>
      <w:rFonts w:ascii="Garamond" w:eastAsiaTheme="majorEastAsia" w:hAnsi="Garamond" w:cstheme="majorBidi"/>
      <w:b/>
      <w:bCs/>
      <w:iCs/>
    </w:rPr>
  </w:style>
  <w:style w:type="character" w:customStyle="1" w:styleId="Ttulo5Car">
    <w:name w:val="Título 5 Car"/>
    <w:basedOn w:val="Fuentedeprrafopredeter"/>
    <w:link w:val="Ttulo5"/>
    <w:uiPriority w:val="9"/>
    <w:rsid w:val="00E162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62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621B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621B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62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rsid w:val="00E1621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62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rsid w:val="00E1621B"/>
    <w:rPr>
      <w:b/>
      <w:bCs/>
    </w:rPr>
  </w:style>
  <w:style w:type="character" w:styleId="nfasis">
    <w:name w:val="Emphasis"/>
    <w:uiPriority w:val="20"/>
    <w:rsid w:val="00E162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620AD9"/>
  </w:style>
  <w:style w:type="paragraph" w:styleId="Prrafodelista">
    <w:name w:val="List Paragraph"/>
    <w:basedOn w:val="Normal"/>
    <w:uiPriority w:val="34"/>
    <w:qFormat/>
    <w:rsid w:val="00823BED"/>
    <w:pPr>
      <w:numPr>
        <w:numId w:val="2"/>
      </w:numPr>
      <w:spacing w:before="240" w:after="240" w:line="360" w:lineRule="auto"/>
      <w:ind w:hanging="295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1621B"/>
    <w:pPr>
      <w:spacing w:before="20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1621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rsid w:val="00E1621B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621B"/>
    <w:rPr>
      <w:b/>
      <w:bCs/>
      <w:i/>
      <w:iCs/>
    </w:rPr>
  </w:style>
  <w:style w:type="character" w:styleId="nfasissutil">
    <w:name w:val="Subtle Emphasis"/>
    <w:uiPriority w:val="19"/>
    <w:rsid w:val="00E1621B"/>
    <w:rPr>
      <w:i/>
      <w:iCs/>
    </w:rPr>
  </w:style>
  <w:style w:type="character" w:styleId="nfasisintenso">
    <w:name w:val="Intense Emphasis"/>
    <w:uiPriority w:val="21"/>
    <w:rsid w:val="00E1621B"/>
    <w:rPr>
      <w:b/>
      <w:bCs/>
    </w:rPr>
  </w:style>
  <w:style w:type="character" w:styleId="Referenciasutil">
    <w:name w:val="Subtle Reference"/>
    <w:uiPriority w:val="31"/>
    <w:rsid w:val="00E1621B"/>
    <w:rPr>
      <w:smallCaps/>
    </w:rPr>
  </w:style>
  <w:style w:type="character" w:styleId="Referenciaintensa">
    <w:name w:val="Intense Reference"/>
    <w:uiPriority w:val="32"/>
    <w:rsid w:val="00E1621B"/>
    <w:rPr>
      <w:smallCaps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621B"/>
    <w:pPr>
      <w:outlineLvl w:val="9"/>
    </w:pPr>
    <w:rPr>
      <w:lang w:bidi="en-US"/>
    </w:rPr>
  </w:style>
  <w:style w:type="paragraph" w:customStyle="1" w:styleId="Ttulodeljuego">
    <w:name w:val="Título del juego"/>
    <w:basedOn w:val="Ttulo4"/>
    <w:link w:val="TtulodeljuegoCar"/>
    <w:qFormat/>
    <w:rsid w:val="00D930E0"/>
    <w:pPr>
      <w:spacing w:before="720"/>
      <w:ind w:firstLine="0"/>
      <w:jc w:val="center"/>
      <w:outlineLvl w:val="9"/>
    </w:pPr>
    <w:rPr>
      <w:sz w:val="48"/>
      <w:szCs w:val="120"/>
    </w:rPr>
  </w:style>
  <w:style w:type="paragraph" w:customStyle="1" w:styleId="Ttulodeldocumento">
    <w:name w:val="Título del documento"/>
    <w:basedOn w:val="Ttulodeljuego"/>
    <w:link w:val="TtulodeldocumentoCar"/>
    <w:rsid w:val="00D06D89"/>
    <w:pPr>
      <w:spacing w:before="960"/>
      <w:contextualSpacing/>
    </w:pPr>
    <w:rPr>
      <w:rFonts w:ascii="Garamond" w:hAnsi="Garamond"/>
      <w:color w:val="7F7F7F" w:themeColor="text1" w:themeTint="80"/>
      <w:sz w:val="96"/>
    </w:rPr>
  </w:style>
  <w:style w:type="character" w:customStyle="1" w:styleId="TtulodeljuegoCar">
    <w:name w:val="Título del juego Car"/>
    <w:basedOn w:val="Ttulo4Car"/>
    <w:link w:val="Ttulodeljuego"/>
    <w:rsid w:val="00D930E0"/>
    <w:rPr>
      <w:rFonts w:ascii="Roboto Lt" w:eastAsiaTheme="majorEastAsia" w:hAnsi="Roboto Lt" w:cstheme="majorBidi"/>
      <w:b/>
      <w:bCs/>
      <w:iCs/>
      <w:sz w:val="48"/>
      <w:szCs w:val="120"/>
    </w:rPr>
  </w:style>
  <w:style w:type="paragraph" w:customStyle="1" w:styleId="Autor">
    <w:name w:val="Autor"/>
    <w:basedOn w:val="Ttulodeldocumento"/>
    <w:link w:val="AutorCar"/>
    <w:qFormat/>
    <w:rsid w:val="00D930E0"/>
    <w:pPr>
      <w:spacing w:before="240" w:after="480"/>
      <w:contextualSpacing w:val="0"/>
    </w:pPr>
    <w:rPr>
      <w:rFonts w:ascii="Roboto Lt" w:hAnsi="Roboto Lt"/>
      <w:b w:val="0"/>
      <w:color w:val="auto"/>
      <w:sz w:val="36"/>
    </w:rPr>
  </w:style>
  <w:style w:type="character" w:customStyle="1" w:styleId="TtulodeldocumentoCar">
    <w:name w:val="Título del documento Car"/>
    <w:basedOn w:val="TtulodeljuegoCar"/>
    <w:link w:val="Ttulodeldocumento"/>
    <w:rsid w:val="00D06D89"/>
    <w:rPr>
      <w:rFonts w:ascii="Garamond" w:eastAsiaTheme="majorEastAsia" w:hAnsi="Garamond" w:cstheme="majorBidi"/>
      <w:b/>
      <w:bCs/>
      <w:iCs/>
      <w:color w:val="7F7F7F" w:themeColor="text1" w:themeTint="80"/>
      <w:sz w:val="96"/>
      <w:szCs w:val="1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7880"/>
    <w:rPr>
      <w:rFonts w:ascii="Tahoma" w:hAnsi="Tahoma" w:cs="Tahoma"/>
      <w:sz w:val="16"/>
      <w:szCs w:val="16"/>
    </w:rPr>
  </w:style>
  <w:style w:type="character" w:customStyle="1" w:styleId="AutorCar">
    <w:name w:val="Autor Car"/>
    <w:basedOn w:val="TtulodeldocumentoCar"/>
    <w:link w:val="Autor"/>
    <w:rsid w:val="00D930E0"/>
    <w:rPr>
      <w:rFonts w:ascii="Roboto Lt" w:eastAsiaTheme="majorEastAsia" w:hAnsi="Roboto Lt" w:cstheme="majorBidi"/>
      <w:b w:val="0"/>
      <w:bCs/>
      <w:iCs/>
      <w:color w:val="7F7F7F" w:themeColor="text1" w:themeTint="80"/>
      <w:sz w:val="36"/>
      <w:szCs w:val="1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88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A4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">
    <w:name w:val="Tabla"/>
    <w:basedOn w:val="Normal"/>
    <w:link w:val="TablaCar"/>
    <w:qFormat/>
    <w:rsid w:val="00C95986"/>
    <w:pPr>
      <w:spacing w:before="120" w:after="120"/>
      <w:ind w:firstLine="22"/>
      <w:jc w:val="center"/>
    </w:pPr>
    <w:rPr>
      <w:sz w:val="18"/>
    </w:rPr>
  </w:style>
  <w:style w:type="paragraph" w:customStyle="1" w:styleId="Tablaencabezado">
    <w:name w:val="Tabla encabezado"/>
    <w:basedOn w:val="Tabla"/>
    <w:link w:val="TablaencabezadoCar"/>
    <w:qFormat/>
    <w:rsid w:val="00C95986"/>
    <w:rPr>
      <w:b/>
    </w:rPr>
  </w:style>
  <w:style w:type="character" w:customStyle="1" w:styleId="TablaCar">
    <w:name w:val="Tabla Car"/>
    <w:basedOn w:val="Fuentedeprrafopredeter"/>
    <w:link w:val="Tabla"/>
    <w:rsid w:val="00C95986"/>
    <w:rPr>
      <w:rFonts w:ascii="Roboto Lt" w:hAnsi="Roboto Lt"/>
      <w:sz w:val="18"/>
    </w:rPr>
  </w:style>
  <w:style w:type="paragraph" w:customStyle="1" w:styleId="Anglicismo">
    <w:name w:val="Anglicismo"/>
    <w:basedOn w:val="Tabla"/>
    <w:link w:val="AnglicismoCar"/>
    <w:qFormat/>
    <w:rsid w:val="00E148B0"/>
    <w:rPr>
      <w:i/>
    </w:rPr>
  </w:style>
  <w:style w:type="character" w:customStyle="1" w:styleId="TablaencabezadoCar">
    <w:name w:val="Tabla encabezado Car"/>
    <w:basedOn w:val="TablaCar"/>
    <w:link w:val="Tablaencabezado"/>
    <w:rsid w:val="00C95986"/>
    <w:rPr>
      <w:rFonts w:ascii="Roboto Lt" w:hAnsi="Roboto Lt"/>
      <w:b/>
      <w:sz w:val="18"/>
    </w:rPr>
  </w:style>
  <w:style w:type="character" w:customStyle="1" w:styleId="AnglicismoCar">
    <w:name w:val="Anglicismo Car"/>
    <w:basedOn w:val="TablaCar"/>
    <w:link w:val="Anglicismo"/>
    <w:rsid w:val="00E148B0"/>
    <w:rPr>
      <w:rFonts w:ascii="Garamond" w:hAnsi="Garamond"/>
      <w:i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FD29F6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3368DF"/>
    <w:pPr>
      <w:tabs>
        <w:tab w:val="right" w:leader="dot" w:pos="9629"/>
      </w:tabs>
      <w:spacing w:after="100" w:line="360" w:lineRule="auto"/>
    </w:pPr>
  </w:style>
  <w:style w:type="character" w:styleId="Hipervnculo">
    <w:name w:val="Hyperlink"/>
    <w:basedOn w:val="Fuentedeprrafopredeter"/>
    <w:uiPriority w:val="99"/>
    <w:unhideWhenUsed/>
    <w:rsid w:val="00FD29F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75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75C3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175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5C3"/>
    <w:rPr>
      <w:rFonts w:ascii="Garamond" w:hAnsi="Garamond"/>
      <w:sz w:val="24"/>
    </w:rPr>
  </w:style>
  <w:style w:type="paragraph" w:customStyle="1" w:styleId="Textoencursiva">
    <w:name w:val="Texto en cursiva"/>
    <w:basedOn w:val="Tabla"/>
    <w:link w:val="TextoencursivaCar"/>
    <w:qFormat/>
    <w:rsid w:val="006110B8"/>
    <w:rPr>
      <w:rFonts w:ascii="Garamond" w:hAnsi="Garamond"/>
      <w:i/>
      <w:sz w:val="24"/>
    </w:rPr>
  </w:style>
  <w:style w:type="character" w:customStyle="1" w:styleId="TextoencursivaCar">
    <w:name w:val="Texto en cursiva Car"/>
    <w:basedOn w:val="TablaCar"/>
    <w:link w:val="Textoencursiva"/>
    <w:rsid w:val="006110B8"/>
    <w:rPr>
      <w:rFonts w:ascii="Garamond" w:hAnsi="Garamond"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7DC"/>
    <w:pPr>
      <w:spacing w:after="0" w:line="240" w:lineRule="auto"/>
      <w:ind w:firstLine="142"/>
      <w:jc w:val="both"/>
    </w:pPr>
    <w:rPr>
      <w:rFonts w:ascii="Roboto Lt" w:hAnsi="Roboto Lt"/>
    </w:rPr>
  </w:style>
  <w:style w:type="paragraph" w:styleId="Ttulo1">
    <w:name w:val="heading 1"/>
    <w:basedOn w:val="Normal"/>
    <w:next w:val="Normal"/>
    <w:link w:val="Ttulo1Car"/>
    <w:uiPriority w:val="9"/>
    <w:qFormat/>
    <w:rsid w:val="000F3A48"/>
    <w:pPr>
      <w:spacing w:before="360" w:after="120"/>
      <w:contextualSpacing/>
      <w:outlineLvl w:val="0"/>
    </w:pPr>
    <w:rPr>
      <w:rFonts w:ascii="Quattrocento" w:eastAsiaTheme="majorEastAsia" w:hAnsi="Quattrocento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E1621B"/>
    <w:p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E1621B"/>
    <w:pPr>
      <w:spacing w:before="200" w:line="271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1621B"/>
    <w:pPr>
      <w:spacing w:before="2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rsid w:val="00E1621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E1621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621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621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621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uiPriority w:val="33"/>
    <w:rsid w:val="00E1621B"/>
    <w:rPr>
      <w:i/>
      <w:iCs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5C35BA"/>
    <w:pPr>
      <w:spacing w:before="480" w:after="240"/>
      <w:ind w:firstLine="0"/>
    </w:pPr>
    <w:rPr>
      <w:b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5C35BA"/>
    <w:rPr>
      <w:rFonts w:ascii="Roboto Lt" w:hAnsi="Roboto Lt"/>
      <w:b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0F3A48"/>
    <w:rPr>
      <w:rFonts w:ascii="Quattrocento" w:eastAsiaTheme="majorEastAsia" w:hAnsi="Quattrocento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621B"/>
    <w:rPr>
      <w:rFonts w:ascii="Garamond" w:eastAsiaTheme="majorEastAsia" w:hAnsi="Garamond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1621B"/>
    <w:rPr>
      <w:rFonts w:ascii="Garamond" w:eastAsiaTheme="majorEastAsia" w:hAnsi="Garamond" w:cstheme="majorBidi"/>
      <w:b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1621B"/>
    <w:rPr>
      <w:rFonts w:ascii="Garamond" w:eastAsiaTheme="majorEastAsia" w:hAnsi="Garamond" w:cstheme="majorBidi"/>
      <w:b/>
      <w:bCs/>
      <w:iCs/>
    </w:rPr>
  </w:style>
  <w:style w:type="character" w:customStyle="1" w:styleId="Ttulo5Car">
    <w:name w:val="Título 5 Car"/>
    <w:basedOn w:val="Fuentedeprrafopredeter"/>
    <w:link w:val="Ttulo5"/>
    <w:uiPriority w:val="9"/>
    <w:rsid w:val="00E162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62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621B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621B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62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rsid w:val="00E1621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62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rsid w:val="00E1621B"/>
    <w:rPr>
      <w:b/>
      <w:bCs/>
    </w:rPr>
  </w:style>
  <w:style w:type="character" w:styleId="nfasis">
    <w:name w:val="Emphasis"/>
    <w:uiPriority w:val="20"/>
    <w:rsid w:val="00E162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620AD9"/>
  </w:style>
  <w:style w:type="paragraph" w:styleId="Prrafodelista">
    <w:name w:val="List Paragraph"/>
    <w:basedOn w:val="Normal"/>
    <w:uiPriority w:val="34"/>
    <w:qFormat/>
    <w:rsid w:val="00823BED"/>
    <w:pPr>
      <w:numPr>
        <w:numId w:val="2"/>
      </w:numPr>
      <w:spacing w:before="240" w:after="240" w:line="360" w:lineRule="auto"/>
      <w:ind w:hanging="295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1621B"/>
    <w:pPr>
      <w:spacing w:before="20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1621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rsid w:val="00E1621B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621B"/>
    <w:rPr>
      <w:b/>
      <w:bCs/>
      <w:i/>
      <w:iCs/>
    </w:rPr>
  </w:style>
  <w:style w:type="character" w:styleId="nfasissutil">
    <w:name w:val="Subtle Emphasis"/>
    <w:uiPriority w:val="19"/>
    <w:rsid w:val="00E1621B"/>
    <w:rPr>
      <w:i/>
      <w:iCs/>
    </w:rPr>
  </w:style>
  <w:style w:type="character" w:styleId="nfasisintenso">
    <w:name w:val="Intense Emphasis"/>
    <w:uiPriority w:val="21"/>
    <w:rsid w:val="00E1621B"/>
    <w:rPr>
      <w:b/>
      <w:bCs/>
    </w:rPr>
  </w:style>
  <w:style w:type="character" w:styleId="Referenciasutil">
    <w:name w:val="Subtle Reference"/>
    <w:uiPriority w:val="31"/>
    <w:rsid w:val="00E1621B"/>
    <w:rPr>
      <w:smallCaps/>
    </w:rPr>
  </w:style>
  <w:style w:type="character" w:styleId="Referenciaintensa">
    <w:name w:val="Intense Reference"/>
    <w:uiPriority w:val="32"/>
    <w:rsid w:val="00E1621B"/>
    <w:rPr>
      <w:smallCaps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621B"/>
    <w:pPr>
      <w:outlineLvl w:val="9"/>
    </w:pPr>
    <w:rPr>
      <w:lang w:bidi="en-US"/>
    </w:rPr>
  </w:style>
  <w:style w:type="paragraph" w:customStyle="1" w:styleId="Ttulodeljuego">
    <w:name w:val="Título del juego"/>
    <w:basedOn w:val="Ttulo4"/>
    <w:link w:val="TtulodeljuegoCar"/>
    <w:qFormat/>
    <w:rsid w:val="00D930E0"/>
    <w:pPr>
      <w:spacing w:before="720"/>
      <w:ind w:firstLine="0"/>
      <w:jc w:val="center"/>
      <w:outlineLvl w:val="9"/>
    </w:pPr>
    <w:rPr>
      <w:sz w:val="48"/>
      <w:szCs w:val="120"/>
    </w:rPr>
  </w:style>
  <w:style w:type="paragraph" w:customStyle="1" w:styleId="Ttulodeldocumento">
    <w:name w:val="Título del documento"/>
    <w:basedOn w:val="Ttulodeljuego"/>
    <w:link w:val="TtulodeldocumentoCar"/>
    <w:rsid w:val="00D06D89"/>
    <w:pPr>
      <w:spacing w:before="960"/>
      <w:contextualSpacing/>
    </w:pPr>
    <w:rPr>
      <w:rFonts w:ascii="Garamond" w:hAnsi="Garamond"/>
      <w:color w:val="7F7F7F" w:themeColor="text1" w:themeTint="80"/>
      <w:sz w:val="96"/>
    </w:rPr>
  </w:style>
  <w:style w:type="character" w:customStyle="1" w:styleId="TtulodeljuegoCar">
    <w:name w:val="Título del juego Car"/>
    <w:basedOn w:val="Ttulo4Car"/>
    <w:link w:val="Ttulodeljuego"/>
    <w:rsid w:val="00D930E0"/>
    <w:rPr>
      <w:rFonts w:ascii="Roboto Lt" w:eastAsiaTheme="majorEastAsia" w:hAnsi="Roboto Lt" w:cstheme="majorBidi"/>
      <w:b/>
      <w:bCs/>
      <w:iCs/>
      <w:sz w:val="48"/>
      <w:szCs w:val="120"/>
    </w:rPr>
  </w:style>
  <w:style w:type="paragraph" w:customStyle="1" w:styleId="Autor">
    <w:name w:val="Autor"/>
    <w:basedOn w:val="Ttulodeldocumento"/>
    <w:link w:val="AutorCar"/>
    <w:qFormat/>
    <w:rsid w:val="00D930E0"/>
    <w:pPr>
      <w:spacing w:before="240" w:after="480"/>
      <w:contextualSpacing w:val="0"/>
    </w:pPr>
    <w:rPr>
      <w:rFonts w:ascii="Roboto Lt" w:hAnsi="Roboto Lt"/>
      <w:b w:val="0"/>
      <w:color w:val="auto"/>
      <w:sz w:val="36"/>
    </w:rPr>
  </w:style>
  <w:style w:type="character" w:customStyle="1" w:styleId="TtulodeldocumentoCar">
    <w:name w:val="Título del documento Car"/>
    <w:basedOn w:val="TtulodeljuegoCar"/>
    <w:link w:val="Ttulodeldocumento"/>
    <w:rsid w:val="00D06D89"/>
    <w:rPr>
      <w:rFonts w:ascii="Garamond" w:eastAsiaTheme="majorEastAsia" w:hAnsi="Garamond" w:cstheme="majorBidi"/>
      <w:b/>
      <w:bCs/>
      <w:iCs/>
      <w:color w:val="7F7F7F" w:themeColor="text1" w:themeTint="80"/>
      <w:sz w:val="96"/>
      <w:szCs w:val="1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7880"/>
    <w:rPr>
      <w:rFonts w:ascii="Tahoma" w:hAnsi="Tahoma" w:cs="Tahoma"/>
      <w:sz w:val="16"/>
      <w:szCs w:val="16"/>
    </w:rPr>
  </w:style>
  <w:style w:type="character" w:customStyle="1" w:styleId="AutorCar">
    <w:name w:val="Autor Car"/>
    <w:basedOn w:val="TtulodeldocumentoCar"/>
    <w:link w:val="Autor"/>
    <w:rsid w:val="00D930E0"/>
    <w:rPr>
      <w:rFonts w:ascii="Roboto Lt" w:eastAsiaTheme="majorEastAsia" w:hAnsi="Roboto Lt" w:cstheme="majorBidi"/>
      <w:b w:val="0"/>
      <w:bCs/>
      <w:iCs/>
      <w:color w:val="7F7F7F" w:themeColor="text1" w:themeTint="80"/>
      <w:sz w:val="36"/>
      <w:szCs w:val="1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88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A4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">
    <w:name w:val="Tabla"/>
    <w:basedOn w:val="Normal"/>
    <w:link w:val="TablaCar"/>
    <w:qFormat/>
    <w:rsid w:val="00C95986"/>
    <w:pPr>
      <w:spacing w:before="120" w:after="120"/>
      <w:ind w:firstLine="22"/>
      <w:jc w:val="center"/>
    </w:pPr>
    <w:rPr>
      <w:sz w:val="18"/>
    </w:rPr>
  </w:style>
  <w:style w:type="paragraph" w:customStyle="1" w:styleId="Tablaencabezado">
    <w:name w:val="Tabla encabezado"/>
    <w:basedOn w:val="Tabla"/>
    <w:link w:val="TablaencabezadoCar"/>
    <w:qFormat/>
    <w:rsid w:val="00C95986"/>
    <w:rPr>
      <w:b/>
    </w:rPr>
  </w:style>
  <w:style w:type="character" w:customStyle="1" w:styleId="TablaCar">
    <w:name w:val="Tabla Car"/>
    <w:basedOn w:val="Fuentedeprrafopredeter"/>
    <w:link w:val="Tabla"/>
    <w:rsid w:val="00C95986"/>
    <w:rPr>
      <w:rFonts w:ascii="Roboto Lt" w:hAnsi="Roboto Lt"/>
      <w:sz w:val="18"/>
    </w:rPr>
  </w:style>
  <w:style w:type="paragraph" w:customStyle="1" w:styleId="Anglicismo">
    <w:name w:val="Anglicismo"/>
    <w:basedOn w:val="Tabla"/>
    <w:link w:val="AnglicismoCar"/>
    <w:qFormat/>
    <w:rsid w:val="00E148B0"/>
    <w:rPr>
      <w:i/>
    </w:rPr>
  </w:style>
  <w:style w:type="character" w:customStyle="1" w:styleId="TablaencabezadoCar">
    <w:name w:val="Tabla encabezado Car"/>
    <w:basedOn w:val="TablaCar"/>
    <w:link w:val="Tablaencabezado"/>
    <w:rsid w:val="00C95986"/>
    <w:rPr>
      <w:rFonts w:ascii="Roboto Lt" w:hAnsi="Roboto Lt"/>
      <w:b/>
      <w:sz w:val="18"/>
    </w:rPr>
  </w:style>
  <w:style w:type="character" w:customStyle="1" w:styleId="AnglicismoCar">
    <w:name w:val="Anglicismo Car"/>
    <w:basedOn w:val="TablaCar"/>
    <w:link w:val="Anglicismo"/>
    <w:rsid w:val="00E148B0"/>
    <w:rPr>
      <w:rFonts w:ascii="Garamond" w:hAnsi="Garamond"/>
      <w:i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FD29F6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3368DF"/>
    <w:pPr>
      <w:tabs>
        <w:tab w:val="right" w:leader="dot" w:pos="9629"/>
      </w:tabs>
      <w:spacing w:after="100" w:line="360" w:lineRule="auto"/>
    </w:pPr>
  </w:style>
  <w:style w:type="character" w:styleId="Hipervnculo">
    <w:name w:val="Hyperlink"/>
    <w:basedOn w:val="Fuentedeprrafopredeter"/>
    <w:uiPriority w:val="99"/>
    <w:unhideWhenUsed/>
    <w:rsid w:val="00FD29F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75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75C3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175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5C3"/>
    <w:rPr>
      <w:rFonts w:ascii="Garamond" w:hAnsi="Garamond"/>
      <w:sz w:val="24"/>
    </w:rPr>
  </w:style>
  <w:style w:type="paragraph" w:customStyle="1" w:styleId="Textoencursiva">
    <w:name w:val="Texto en cursiva"/>
    <w:basedOn w:val="Tabla"/>
    <w:link w:val="TextoencursivaCar"/>
    <w:qFormat/>
    <w:rsid w:val="006110B8"/>
    <w:rPr>
      <w:rFonts w:ascii="Garamond" w:hAnsi="Garamond"/>
      <w:i/>
      <w:sz w:val="24"/>
    </w:rPr>
  </w:style>
  <w:style w:type="character" w:customStyle="1" w:styleId="TextoencursivaCar">
    <w:name w:val="Texto en cursiva Car"/>
    <w:basedOn w:val="TablaCar"/>
    <w:link w:val="Textoencursiva"/>
    <w:rsid w:val="006110B8"/>
    <w:rPr>
      <w:rFonts w:ascii="Garamond" w:hAnsi="Garamond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Proyectos\Desarrollo%20de%20videojuegos\Plantillas%20de%20documentaci&#243;n\Propias\Panfleto%20conceptu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EF3F9-202F-4DD8-B05A-396CABCC4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Panfleto conceptual.dotx</Template>
  <TotalTime>102</TotalTime>
  <Pages>3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CPC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Guzmán Velasco</dc:creator>
  <cp:lastModifiedBy>Ricardo Guzmán Velasco</cp:lastModifiedBy>
  <cp:revision>15</cp:revision>
  <cp:lastPrinted>2016-09-05T19:37:00Z</cp:lastPrinted>
  <dcterms:created xsi:type="dcterms:W3CDTF">2016-09-05T17:59:00Z</dcterms:created>
  <dcterms:modified xsi:type="dcterms:W3CDTF">2017-03-20T12:06:00Z</dcterms:modified>
</cp:coreProperties>
</file>