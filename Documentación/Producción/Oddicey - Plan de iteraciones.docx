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1621B" w:rsidRPr="00620AD9" w:rsidRDefault="007C426F" w:rsidP="00BC5E9E">
      <w:pPr>
        <w:pStyle w:val="Ttulodeljuego"/>
      </w:pPr>
      <w:proofErr w:type="spellStart"/>
      <w:r>
        <w:t>Oddicey</w:t>
      </w:r>
      <w:proofErr w:type="spellEnd"/>
    </w:p>
    <w:p w:rsidR="00E52F3B" w:rsidRPr="00E52F3B" w:rsidRDefault="00F453AE" w:rsidP="00BC5E9E">
      <w:pPr>
        <w:pStyle w:val="Autor"/>
      </w:pPr>
      <w:r w:rsidRPr="00D06D89">
        <w:t>por</w:t>
      </w:r>
      <w:r w:rsidR="00CC339D" w:rsidRPr="00D06D89">
        <w:t xml:space="preserve"> </w:t>
      </w:r>
      <w:r w:rsidR="00CC339D" w:rsidRPr="00E52F3B">
        <w:t>RGV</w:t>
      </w:r>
    </w:p>
    <w:p w:rsidR="00CC339D" w:rsidRPr="00587880" w:rsidRDefault="00CC339D" w:rsidP="00BC5E9E">
      <w:pPr>
        <w:pStyle w:val="Autor"/>
      </w:pPr>
      <w:r>
        <w:rPr>
          <w:noProof/>
          <w:lang w:eastAsia="es-ES"/>
        </w:rPr>
        <w:drawing>
          <wp:inline distT="0" distB="0" distL="0" distR="0" wp14:anchorId="2A01A6B4" wp14:editId="1C6505BC">
            <wp:extent cx="3876195" cy="1938299"/>
            <wp:effectExtent l="0" t="0" r="0" b="508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76195" cy="1938299"/>
                    </a:xfrm>
                    <a:prstGeom prst="rect">
                      <a:avLst/>
                    </a:prstGeom>
                  </pic:spPr>
                </pic:pic>
              </a:graphicData>
            </a:graphic>
          </wp:inline>
        </w:drawing>
      </w:r>
    </w:p>
    <w:p w:rsidR="009B7D77" w:rsidRDefault="009B7D77" w:rsidP="00D96303">
      <w:pPr>
        <w:pStyle w:val="Ttulodeldocumento"/>
      </w:pPr>
      <w:r>
        <w:t>Plan de</w:t>
      </w:r>
    </w:p>
    <w:p w:rsidR="00295971" w:rsidRPr="00D06D89" w:rsidRDefault="009B7D77" w:rsidP="00D96303">
      <w:pPr>
        <w:pStyle w:val="Ttulodeldocumento"/>
      </w:pPr>
      <w:r>
        <w:t>iteraciones</w:t>
      </w:r>
    </w:p>
    <w:p w:rsidR="003754F0" w:rsidRDefault="003754F0" w:rsidP="00BC5E9E">
      <w:pPr>
        <w:rPr>
          <w:rFonts w:ascii="Quattrocento" w:eastAsiaTheme="majorEastAsia" w:hAnsi="Quattrocento" w:cstheme="majorBidi"/>
          <w:sz w:val="72"/>
          <w:szCs w:val="120"/>
        </w:rPr>
      </w:pPr>
      <w:r>
        <w:br w:type="page"/>
      </w:r>
    </w:p>
    <w:p w:rsidR="003754F0" w:rsidRDefault="003754F0" w:rsidP="00BC5E9E">
      <w:pPr>
        <w:rPr>
          <w:rFonts w:ascii="Quattrocento" w:eastAsiaTheme="majorEastAsia" w:hAnsi="Quattrocento" w:cstheme="majorBidi"/>
          <w:sz w:val="72"/>
          <w:szCs w:val="120"/>
        </w:rPr>
      </w:pPr>
      <w:r>
        <w:lastRenderedPageBreak/>
        <w:br w:type="page"/>
      </w:r>
    </w:p>
    <w:p w:rsidR="00587880" w:rsidRDefault="00F453AE" w:rsidP="00BC5E9E">
      <w:pPr>
        <w:pStyle w:val="Ttulo"/>
      </w:pPr>
      <w:bookmarkStart w:id="0" w:name="_Toc460787420"/>
      <w:bookmarkStart w:id="1" w:name="_Toc460789437"/>
      <w:bookmarkStart w:id="2" w:name="_Toc460808897"/>
      <w:bookmarkStart w:id="3" w:name="_Toc461470267"/>
      <w:bookmarkStart w:id="4" w:name="_Toc461471683"/>
      <w:bookmarkStart w:id="5" w:name="_Toc461472877"/>
      <w:bookmarkStart w:id="6" w:name="_Toc461478664"/>
      <w:bookmarkStart w:id="7" w:name="_Toc461478701"/>
      <w:bookmarkStart w:id="8" w:name="_Toc462509770"/>
      <w:bookmarkStart w:id="9" w:name="_Toc478753773"/>
      <w:r w:rsidRPr="00F453AE">
        <w:lastRenderedPageBreak/>
        <w:t>Índice</w:t>
      </w:r>
      <w:bookmarkEnd w:id="0"/>
      <w:bookmarkEnd w:id="1"/>
      <w:bookmarkEnd w:id="2"/>
      <w:bookmarkEnd w:id="3"/>
      <w:bookmarkEnd w:id="4"/>
      <w:bookmarkEnd w:id="5"/>
      <w:bookmarkEnd w:id="6"/>
      <w:bookmarkEnd w:id="7"/>
      <w:bookmarkEnd w:id="8"/>
      <w:bookmarkEnd w:id="9"/>
    </w:p>
    <w:p w:rsidR="00DF59AD" w:rsidRDefault="00FD29F6">
      <w:pPr>
        <w:pStyle w:val="TDC1"/>
        <w:rPr>
          <w:rFonts w:asciiTheme="minorHAnsi" w:hAnsiTheme="minorHAnsi"/>
          <w:noProof/>
          <w:sz w:val="22"/>
          <w:lang w:eastAsia="es-ES"/>
        </w:rPr>
      </w:pPr>
      <w:r>
        <w:fldChar w:fldCharType="begin"/>
      </w:r>
      <w:r>
        <w:instrText xml:space="preserve"> TOC \f \h \z \t "Título 1;2;Título 2;3;Título 3;4;Título;1;Tabla encabezado;2" </w:instrText>
      </w:r>
      <w:r>
        <w:fldChar w:fldCharType="separate"/>
      </w:r>
      <w:hyperlink w:anchor="_Toc478753774" w:history="1">
        <w:r w:rsidR="00DF59AD" w:rsidRPr="00E43489">
          <w:rPr>
            <w:rStyle w:val="Hipervnculo"/>
            <w:noProof/>
          </w:rPr>
          <w:t>Control de versiones</w:t>
        </w:r>
        <w:r w:rsidR="00DF59AD">
          <w:rPr>
            <w:noProof/>
            <w:webHidden/>
          </w:rPr>
          <w:tab/>
        </w:r>
        <w:r w:rsidR="00DF59AD">
          <w:rPr>
            <w:noProof/>
            <w:webHidden/>
          </w:rPr>
          <w:fldChar w:fldCharType="begin"/>
        </w:r>
        <w:r w:rsidR="00DF59AD">
          <w:rPr>
            <w:noProof/>
            <w:webHidden/>
          </w:rPr>
          <w:instrText xml:space="preserve"> PAGEREF _Toc478753774 \h </w:instrText>
        </w:r>
        <w:r w:rsidR="00DF59AD">
          <w:rPr>
            <w:noProof/>
            <w:webHidden/>
          </w:rPr>
        </w:r>
        <w:r w:rsidR="00DF59AD">
          <w:rPr>
            <w:noProof/>
            <w:webHidden/>
          </w:rPr>
          <w:fldChar w:fldCharType="separate"/>
        </w:r>
        <w:r w:rsidR="00DF59AD">
          <w:rPr>
            <w:noProof/>
            <w:webHidden/>
          </w:rPr>
          <w:t>4</w:t>
        </w:r>
        <w:r w:rsidR="00DF59AD">
          <w:rPr>
            <w:noProof/>
            <w:webHidden/>
          </w:rPr>
          <w:fldChar w:fldCharType="end"/>
        </w:r>
      </w:hyperlink>
    </w:p>
    <w:p w:rsidR="00DF59AD" w:rsidRDefault="00E868FE">
      <w:pPr>
        <w:pStyle w:val="TDC2"/>
        <w:tabs>
          <w:tab w:val="right" w:leader="dot" w:pos="9629"/>
        </w:tabs>
        <w:rPr>
          <w:rFonts w:asciiTheme="minorHAnsi" w:hAnsiTheme="minorHAnsi"/>
          <w:noProof/>
          <w:sz w:val="22"/>
          <w:lang w:eastAsia="es-ES"/>
        </w:rPr>
      </w:pPr>
      <w:hyperlink w:anchor="_Toc478753775" w:history="1">
        <w:r w:rsidR="00DF59AD" w:rsidRPr="00E43489">
          <w:rPr>
            <w:rStyle w:val="Hipervnculo"/>
            <w:noProof/>
          </w:rPr>
          <w:t>Iteraciones completadas</w:t>
        </w:r>
        <w:r w:rsidR="00DF59AD">
          <w:rPr>
            <w:noProof/>
            <w:webHidden/>
          </w:rPr>
          <w:tab/>
        </w:r>
        <w:r w:rsidR="00DF59AD">
          <w:rPr>
            <w:noProof/>
            <w:webHidden/>
          </w:rPr>
          <w:fldChar w:fldCharType="begin"/>
        </w:r>
        <w:r w:rsidR="00DF59AD">
          <w:rPr>
            <w:noProof/>
            <w:webHidden/>
          </w:rPr>
          <w:instrText xml:space="preserve"> PAGEREF _Toc478753775 \h </w:instrText>
        </w:r>
        <w:r w:rsidR="00DF59AD">
          <w:rPr>
            <w:noProof/>
            <w:webHidden/>
          </w:rPr>
        </w:r>
        <w:r w:rsidR="00DF59AD">
          <w:rPr>
            <w:noProof/>
            <w:webHidden/>
          </w:rPr>
          <w:fldChar w:fldCharType="separate"/>
        </w:r>
        <w:r w:rsidR="00DF59AD">
          <w:rPr>
            <w:noProof/>
            <w:webHidden/>
          </w:rPr>
          <w:t>4</w:t>
        </w:r>
        <w:r w:rsidR="00DF59AD">
          <w:rPr>
            <w:noProof/>
            <w:webHidden/>
          </w:rPr>
          <w:fldChar w:fldCharType="end"/>
        </w:r>
      </w:hyperlink>
    </w:p>
    <w:p w:rsidR="00DF59AD" w:rsidRDefault="00E868FE">
      <w:pPr>
        <w:pStyle w:val="TDC1"/>
        <w:rPr>
          <w:rFonts w:asciiTheme="minorHAnsi" w:hAnsiTheme="minorHAnsi"/>
          <w:noProof/>
          <w:sz w:val="22"/>
          <w:lang w:eastAsia="es-ES"/>
        </w:rPr>
      </w:pPr>
      <w:hyperlink w:anchor="_Toc478753776" w:history="1">
        <w:r w:rsidR="00DF59AD" w:rsidRPr="00E43489">
          <w:rPr>
            <w:rStyle w:val="Hipervnculo"/>
            <w:noProof/>
          </w:rPr>
          <w:t>Iteración #0</w:t>
        </w:r>
        <w:r w:rsidR="00DF59AD">
          <w:rPr>
            <w:noProof/>
            <w:webHidden/>
          </w:rPr>
          <w:tab/>
        </w:r>
        <w:r w:rsidR="00DF59AD">
          <w:rPr>
            <w:noProof/>
            <w:webHidden/>
          </w:rPr>
          <w:fldChar w:fldCharType="begin"/>
        </w:r>
        <w:r w:rsidR="00DF59AD">
          <w:rPr>
            <w:noProof/>
            <w:webHidden/>
          </w:rPr>
          <w:instrText xml:space="preserve"> PAGEREF _Toc478753776 \h </w:instrText>
        </w:r>
        <w:r w:rsidR="00DF59AD">
          <w:rPr>
            <w:noProof/>
            <w:webHidden/>
          </w:rPr>
        </w:r>
        <w:r w:rsidR="00DF59AD">
          <w:rPr>
            <w:noProof/>
            <w:webHidden/>
          </w:rPr>
          <w:fldChar w:fldCharType="separate"/>
        </w:r>
        <w:r w:rsidR="00DF59AD">
          <w:rPr>
            <w:noProof/>
            <w:webHidden/>
          </w:rPr>
          <w:t>5</w:t>
        </w:r>
        <w:r w:rsidR="00DF59AD">
          <w:rPr>
            <w:noProof/>
            <w:webHidden/>
          </w:rPr>
          <w:fldChar w:fldCharType="end"/>
        </w:r>
      </w:hyperlink>
    </w:p>
    <w:p w:rsidR="00DF59AD" w:rsidRDefault="00E868FE">
      <w:pPr>
        <w:pStyle w:val="TDC2"/>
        <w:tabs>
          <w:tab w:val="right" w:leader="dot" w:pos="9629"/>
        </w:tabs>
        <w:rPr>
          <w:rFonts w:asciiTheme="minorHAnsi" w:hAnsiTheme="minorHAnsi"/>
          <w:noProof/>
          <w:sz w:val="22"/>
          <w:lang w:eastAsia="es-ES"/>
        </w:rPr>
      </w:pPr>
      <w:hyperlink w:anchor="_Toc478753777"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_Toc478753777 \h </w:instrText>
        </w:r>
        <w:r w:rsidR="00DF59AD">
          <w:rPr>
            <w:noProof/>
            <w:webHidden/>
          </w:rPr>
        </w:r>
        <w:r w:rsidR="00DF59AD">
          <w:rPr>
            <w:noProof/>
            <w:webHidden/>
          </w:rPr>
          <w:fldChar w:fldCharType="separate"/>
        </w:r>
        <w:r w:rsidR="00DF59AD">
          <w:rPr>
            <w:noProof/>
            <w:webHidden/>
          </w:rPr>
          <w:t>5</w:t>
        </w:r>
        <w:r w:rsidR="00DF59AD">
          <w:rPr>
            <w:noProof/>
            <w:webHidden/>
          </w:rPr>
          <w:fldChar w:fldCharType="end"/>
        </w:r>
      </w:hyperlink>
    </w:p>
    <w:p w:rsidR="00DF59AD" w:rsidRDefault="00E868FE">
      <w:pPr>
        <w:pStyle w:val="TDC2"/>
        <w:tabs>
          <w:tab w:val="right" w:leader="dot" w:pos="9629"/>
        </w:tabs>
        <w:rPr>
          <w:rFonts w:asciiTheme="minorHAnsi" w:hAnsiTheme="minorHAnsi"/>
          <w:noProof/>
          <w:sz w:val="22"/>
          <w:lang w:eastAsia="es-ES"/>
        </w:rPr>
      </w:pPr>
      <w:hyperlink w:anchor="_Toc478753778"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_Toc478753778 \h </w:instrText>
        </w:r>
        <w:r w:rsidR="00DF59AD">
          <w:rPr>
            <w:noProof/>
            <w:webHidden/>
          </w:rPr>
        </w:r>
        <w:r w:rsidR="00DF59AD">
          <w:rPr>
            <w:noProof/>
            <w:webHidden/>
          </w:rPr>
          <w:fldChar w:fldCharType="separate"/>
        </w:r>
        <w:r w:rsidR="00DF59AD">
          <w:rPr>
            <w:noProof/>
            <w:webHidden/>
          </w:rPr>
          <w:t>5</w:t>
        </w:r>
        <w:r w:rsidR="00DF59AD">
          <w:rPr>
            <w:noProof/>
            <w:webHidden/>
          </w:rPr>
          <w:fldChar w:fldCharType="end"/>
        </w:r>
      </w:hyperlink>
    </w:p>
    <w:p w:rsidR="00DF59AD" w:rsidRDefault="00E868FE">
      <w:pPr>
        <w:pStyle w:val="TDC2"/>
        <w:tabs>
          <w:tab w:val="right" w:leader="dot" w:pos="9629"/>
        </w:tabs>
        <w:rPr>
          <w:rFonts w:asciiTheme="minorHAnsi" w:hAnsiTheme="minorHAnsi"/>
          <w:noProof/>
          <w:sz w:val="22"/>
          <w:lang w:eastAsia="es-ES"/>
        </w:rPr>
      </w:pPr>
      <w:hyperlink w:anchor="_Toc478753779"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_Toc478753779 \h </w:instrText>
        </w:r>
        <w:r w:rsidR="00DF59AD">
          <w:rPr>
            <w:noProof/>
            <w:webHidden/>
          </w:rPr>
        </w:r>
        <w:r w:rsidR="00DF59AD">
          <w:rPr>
            <w:noProof/>
            <w:webHidden/>
          </w:rPr>
          <w:fldChar w:fldCharType="separate"/>
        </w:r>
        <w:r w:rsidR="00DF59AD">
          <w:rPr>
            <w:noProof/>
            <w:webHidden/>
          </w:rPr>
          <w:t>5</w:t>
        </w:r>
        <w:r w:rsidR="00DF59AD">
          <w:rPr>
            <w:noProof/>
            <w:webHidden/>
          </w:rPr>
          <w:fldChar w:fldCharType="end"/>
        </w:r>
      </w:hyperlink>
    </w:p>
    <w:p w:rsidR="00DF59AD" w:rsidRDefault="00E868FE">
      <w:pPr>
        <w:pStyle w:val="TDC1"/>
        <w:rPr>
          <w:rFonts w:asciiTheme="minorHAnsi" w:hAnsiTheme="minorHAnsi"/>
          <w:noProof/>
          <w:sz w:val="22"/>
          <w:lang w:eastAsia="es-ES"/>
        </w:rPr>
      </w:pPr>
      <w:hyperlink w:anchor="_Toc478753780" w:history="1">
        <w:r w:rsidR="00DF59AD" w:rsidRPr="00E43489">
          <w:rPr>
            <w:rStyle w:val="Hipervnculo"/>
            <w:noProof/>
          </w:rPr>
          <w:t>Iteración #1</w:t>
        </w:r>
        <w:r w:rsidR="00DF59AD">
          <w:rPr>
            <w:noProof/>
            <w:webHidden/>
          </w:rPr>
          <w:tab/>
        </w:r>
        <w:r w:rsidR="00DF59AD">
          <w:rPr>
            <w:noProof/>
            <w:webHidden/>
          </w:rPr>
          <w:fldChar w:fldCharType="begin"/>
        </w:r>
        <w:r w:rsidR="00DF59AD">
          <w:rPr>
            <w:noProof/>
            <w:webHidden/>
          </w:rPr>
          <w:instrText xml:space="preserve"> PAGEREF _Toc478753780 \h </w:instrText>
        </w:r>
        <w:r w:rsidR="00DF59AD">
          <w:rPr>
            <w:noProof/>
            <w:webHidden/>
          </w:rPr>
        </w:r>
        <w:r w:rsidR="00DF59AD">
          <w:rPr>
            <w:noProof/>
            <w:webHidden/>
          </w:rPr>
          <w:fldChar w:fldCharType="separate"/>
        </w:r>
        <w:r w:rsidR="00DF59AD">
          <w:rPr>
            <w:noProof/>
            <w:webHidden/>
          </w:rPr>
          <w:t>6</w:t>
        </w:r>
        <w:r w:rsidR="00DF59AD">
          <w:rPr>
            <w:noProof/>
            <w:webHidden/>
          </w:rPr>
          <w:fldChar w:fldCharType="end"/>
        </w:r>
      </w:hyperlink>
    </w:p>
    <w:p w:rsidR="00DF59AD" w:rsidRDefault="00E868FE">
      <w:pPr>
        <w:pStyle w:val="TDC2"/>
        <w:tabs>
          <w:tab w:val="right" w:leader="dot" w:pos="9629"/>
        </w:tabs>
        <w:rPr>
          <w:rFonts w:asciiTheme="minorHAnsi" w:hAnsiTheme="minorHAnsi"/>
          <w:noProof/>
          <w:sz w:val="22"/>
          <w:lang w:eastAsia="es-ES"/>
        </w:rPr>
      </w:pPr>
      <w:hyperlink w:anchor="_Toc478753781"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_Toc478753781 \h </w:instrText>
        </w:r>
        <w:r w:rsidR="00DF59AD">
          <w:rPr>
            <w:noProof/>
            <w:webHidden/>
          </w:rPr>
        </w:r>
        <w:r w:rsidR="00DF59AD">
          <w:rPr>
            <w:noProof/>
            <w:webHidden/>
          </w:rPr>
          <w:fldChar w:fldCharType="separate"/>
        </w:r>
        <w:r w:rsidR="00DF59AD">
          <w:rPr>
            <w:noProof/>
            <w:webHidden/>
          </w:rPr>
          <w:t>6</w:t>
        </w:r>
        <w:r w:rsidR="00DF59AD">
          <w:rPr>
            <w:noProof/>
            <w:webHidden/>
          </w:rPr>
          <w:fldChar w:fldCharType="end"/>
        </w:r>
      </w:hyperlink>
    </w:p>
    <w:p w:rsidR="00DF59AD" w:rsidRDefault="00E868FE">
      <w:pPr>
        <w:pStyle w:val="TDC2"/>
        <w:tabs>
          <w:tab w:val="right" w:leader="dot" w:pos="9629"/>
        </w:tabs>
        <w:rPr>
          <w:rFonts w:asciiTheme="minorHAnsi" w:hAnsiTheme="minorHAnsi"/>
          <w:noProof/>
          <w:sz w:val="22"/>
          <w:lang w:eastAsia="es-ES"/>
        </w:rPr>
      </w:pPr>
      <w:hyperlink w:anchor="_Toc478753782"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_Toc478753782 \h </w:instrText>
        </w:r>
        <w:r w:rsidR="00DF59AD">
          <w:rPr>
            <w:noProof/>
            <w:webHidden/>
          </w:rPr>
        </w:r>
        <w:r w:rsidR="00DF59AD">
          <w:rPr>
            <w:noProof/>
            <w:webHidden/>
          </w:rPr>
          <w:fldChar w:fldCharType="separate"/>
        </w:r>
        <w:r w:rsidR="00DF59AD">
          <w:rPr>
            <w:noProof/>
            <w:webHidden/>
          </w:rPr>
          <w:t>6</w:t>
        </w:r>
        <w:r w:rsidR="00DF59AD">
          <w:rPr>
            <w:noProof/>
            <w:webHidden/>
          </w:rPr>
          <w:fldChar w:fldCharType="end"/>
        </w:r>
      </w:hyperlink>
    </w:p>
    <w:p w:rsidR="00DF59AD" w:rsidRDefault="00E868FE">
      <w:pPr>
        <w:pStyle w:val="TDC2"/>
        <w:tabs>
          <w:tab w:val="right" w:leader="dot" w:pos="9629"/>
        </w:tabs>
        <w:rPr>
          <w:rFonts w:asciiTheme="minorHAnsi" w:hAnsiTheme="minorHAnsi"/>
          <w:noProof/>
          <w:sz w:val="22"/>
          <w:lang w:eastAsia="es-ES"/>
        </w:rPr>
      </w:pPr>
      <w:hyperlink w:anchor="_Toc478753783"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_Toc478753783 \h </w:instrText>
        </w:r>
        <w:r w:rsidR="00DF59AD">
          <w:rPr>
            <w:noProof/>
            <w:webHidden/>
          </w:rPr>
        </w:r>
        <w:r w:rsidR="00DF59AD">
          <w:rPr>
            <w:noProof/>
            <w:webHidden/>
          </w:rPr>
          <w:fldChar w:fldCharType="separate"/>
        </w:r>
        <w:r w:rsidR="00DF59AD">
          <w:rPr>
            <w:noProof/>
            <w:webHidden/>
          </w:rPr>
          <w:t>6</w:t>
        </w:r>
        <w:r w:rsidR="00DF59AD">
          <w:rPr>
            <w:noProof/>
            <w:webHidden/>
          </w:rPr>
          <w:fldChar w:fldCharType="end"/>
        </w:r>
      </w:hyperlink>
    </w:p>
    <w:p w:rsidR="00DF59AD" w:rsidRDefault="00E868FE">
      <w:pPr>
        <w:pStyle w:val="TDC1"/>
        <w:rPr>
          <w:rFonts w:asciiTheme="minorHAnsi" w:hAnsiTheme="minorHAnsi"/>
          <w:noProof/>
          <w:sz w:val="22"/>
          <w:lang w:eastAsia="es-ES"/>
        </w:rPr>
      </w:pPr>
      <w:hyperlink w:anchor="_Toc478753784" w:history="1">
        <w:r w:rsidR="00DF59AD" w:rsidRPr="00E43489">
          <w:rPr>
            <w:rStyle w:val="Hipervnculo"/>
            <w:noProof/>
          </w:rPr>
          <w:t>Iteración #2</w:t>
        </w:r>
        <w:r w:rsidR="00DF59AD">
          <w:rPr>
            <w:noProof/>
            <w:webHidden/>
          </w:rPr>
          <w:tab/>
        </w:r>
        <w:r w:rsidR="00DF59AD">
          <w:rPr>
            <w:noProof/>
            <w:webHidden/>
          </w:rPr>
          <w:fldChar w:fldCharType="begin"/>
        </w:r>
        <w:r w:rsidR="00DF59AD">
          <w:rPr>
            <w:noProof/>
            <w:webHidden/>
          </w:rPr>
          <w:instrText xml:space="preserve"> PAGEREF _Toc478753784 \h </w:instrText>
        </w:r>
        <w:r w:rsidR="00DF59AD">
          <w:rPr>
            <w:noProof/>
            <w:webHidden/>
          </w:rPr>
        </w:r>
        <w:r w:rsidR="00DF59AD">
          <w:rPr>
            <w:noProof/>
            <w:webHidden/>
          </w:rPr>
          <w:fldChar w:fldCharType="separate"/>
        </w:r>
        <w:r w:rsidR="00DF59AD">
          <w:rPr>
            <w:noProof/>
            <w:webHidden/>
          </w:rPr>
          <w:t>7</w:t>
        </w:r>
        <w:r w:rsidR="00DF59AD">
          <w:rPr>
            <w:noProof/>
            <w:webHidden/>
          </w:rPr>
          <w:fldChar w:fldCharType="end"/>
        </w:r>
      </w:hyperlink>
    </w:p>
    <w:p w:rsidR="00DF59AD" w:rsidRDefault="00E868FE">
      <w:pPr>
        <w:pStyle w:val="TDC2"/>
        <w:tabs>
          <w:tab w:val="right" w:leader="dot" w:pos="9629"/>
        </w:tabs>
        <w:rPr>
          <w:rFonts w:asciiTheme="minorHAnsi" w:hAnsiTheme="minorHAnsi"/>
          <w:noProof/>
          <w:sz w:val="22"/>
          <w:lang w:eastAsia="es-ES"/>
        </w:rPr>
      </w:pPr>
      <w:hyperlink w:anchor="_Toc478753785"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_Toc478753785 \h </w:instrText>
        </w:r>
        <w:r w:rsidR="00DF59AD">
          <w:rPr>
            <w:noProof/>
            <w:webHidden/>
          </w:rPr>
        </w:r>
        <w:r w:rsidR="00DF59AD">
          <w:rPr>
            <w:noProof/>
            <w:webHidden/>
          </w:rPr>
          <w:fldChar w:fldCharType="separate"/>
        </w:r>
        <w:r w:rsidR="00DF59AD">
          <w:rPr>
            <w:noProof/>
            <w:webHidden/>
          </w:rPr>
          <w:t>7</w:t>
        </w:r>
        <w:r w:rsidR="00DF59AD">
          <w:rPr>
            <w:noProof/>
            <w:webHidden/>
          </w:rPr>
          <w:fldChar w:fldCharType="end"/>
        </w:r>
      </w:hyperlink>
    </w:p>
    <w:p w:rsidR="00DF59AD" w:rsidRDefault="00E868FE">
      <w:pPr>
        <w:pStyle w:val="TDC2"/>
        <w:tabs>
          <w:tab w:val="right" w:leader="dot" w:pos="9629"/>
        </w:tabs>
        <w:rPr>
          <w:rFonts w:asciiTheme="minorHAnsi" w:hAnsiTheme="minorHAnsi"/>
          <w:noProof/>
          <w:sz w:val="22"/>
          <w:lang w:eastAsia="es-ES"/>
        </w:rPr>
      </w:pPr>
      <w:hyperlink w:anchor="_Toc478753786"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_Toc478753786 \h </w:instrText>
        </w:r>
        <w:r w:rsidR="00DF59AD">
          <w:rPr>
            <w:noProof/>
            <w:webHidden/>
          </w:rPr>
        </w:r>
        <w:r w:rsidR="00DF59AD">
          <w:rPr>
            <w:noProof/>
            <w:webHidden/>
          </w:rPr>
          <w:fldChar w:fldCharType="separate"/>
        </w:r>
        <w:r w:rsidR="00DF59AD">
          <w:rPr>
            <w:noProof/>
            <w:webHidden/>
          </w:rPr>
          <w:t>7</w:t>
        </w:r>
        <w:r w:rsidR="00DF59AD">
          <w:rPr>
            <w:noProof/>
            <w:webHidden/>
          </w:rPr>
          <w:fldChar w:fldCharType="end"/>
        </w:r>
      </w:hyperlink>
    </w:p>
    <w:p w:rsidR="00DF59AD" w:rsidRDefault="00E868FE">
      <w:pPr>
        <w:pStyle w:val="TDC2"/>
        <w:tabs>
          <w:tab w:val="right" w:leader="dot" w:pos="9629"/>
        </w:tabs>
        <w:rPr>
          <w:rFonts w:asciiTheme="minorHAnsi" w:hAnsiTheme="minorHAnsi"/>
          <w:noProof/>
          <w:sz w:val="22"/>
          <w:lang w:eastAsia="es-ES"/>
        </w:rPr>
      </w:pPr>
      <w:hyperlink w:anchor="_Toc478753787"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_Toc478753787 \h </w:instrText>
        </w:r>
        <w:r w:rsidR="00DF59AD">
          <w:rPr>
            <w:noProof/>
            <w:webHidden/>
          </w:rPr>
        </w:r>
        <w:r w:rsidR="00DF59AD">
          <w:rPr>
            <w:noProof/>
            <w:webHidden/>
          </w:rPr>
          <w:fldChar w:fldCharType="separate"/>
        </w:r>
        <w:r w:rsidR="00DF59AD">
          <w:rPr>
            <w:noProof/>
            <w:webHidden/>
          </w:rPr>
          <w:t>7</w:t>
        </w:r>
        <w:r w:rsidR="00DF59AD">
          <w:rPr>
            <w:noProof/>
            <w:webHidden/>
          </w:rPr>
          <w:fldChar w:fldCharType="end"/>
        </w:r>
      </w:hyperlink>
    </w:p>
    <w:p w:rsidR="00DF59AD" w:rsidRDefault="00E868FE">
      <w:pPr>
        <w:pStyle w:val="TDC1"/>
        <w:rPr>
          <w:rFonts w:asciiTheme="minorHAnsi" w:hAnsiTheme="minorHAnsi"/>
          <w:noProof/>
          <w:sz w:val="22"/>
          <w:lang w:eastAsia="es-ES"/>
        </w:rPr>
      </w:pPr>
      <w:hyperlink w:anchor="_Toc478753788" w:history="1">
        <w:r w:rsidR="00DF59AD" w:rsidRPr="00E43489">
          <w:rPr>
            <w:rStyle w:val="Hipervnculo"/>
            <w:noProof/>
          </w:rPr>
          <w:t>Iteración #3</w:t>
        </w:r>
        <w:r w:rsidR="00DF59AD">
          <w:rPr>
            <w:noProof/>
            <w:webHidden/>
          </w:rPr>
          <w:tab/>
        </w:r>
        <w:r w:rsidR="00DF59AD">
          <w:rPr>
            <w:noProof/>
            <w:webHidden/>
          </w:rPr>
          <w:fldChar w:fldCharType="begin"/>
        </w:r>
        <w:r w:rsidR="00DF59AD">
          <w:rPr>
            <w:noProof/>
            <w:webHidden/>
          </w:rPr>
          <w:instrText xml:space="preserve"> PAGEREF _Toc478753788 \h </w:instrText>
        </w:r>
        <w:r w:rsidR="00DF59AD">
          <w:rPr>
            <w:noProof/>
            <w:webHidden/>
          </w:rPr>
        </w:r>
        <w:r w:rsidR="00DF59AD">
          <w:rPr>
            <w:noProof/>
            <w:webHidden/>
          </w:rPr>
          <w:fldChar w:fldCharType="separate"/>
        </w:r>
        <w:r w:rsidR="00DF59AD">
          <w:rPr>
            <w:noProof/>
            <w:webHidden/>
          </w:rPr>
          <w:t>8</w:t>
        </w:r>
        <w:r w:rsidR="00DF59AD">
          <w:rPr>
            <w:noProof/>
            <w:webHidden/>
          </w:rPr>
          <w:fldChar w:fldCharType="end"/>
        </w:r>
      </w:hyperlink>
    </w:p>
    <w:p w:rsidR="00DF59AD" w:rsidRDefault="00E868FE">
      <w:pPr>
        <w:pStyle w:val="TDC2"/>
        <w:tabs>
          <w:tab w:val="right" w:leader="dot" w:pos="9629"/>
        </w:tabs>
        <w:rPr>
          <w:rFonts w:asciiTheme="minorHAnsi" w:hAnsiTheme="minorHAnsi"/>
          <w:noProof/>
          <w:sz w:val="22"/>
          <w:lang w:eastAsia="es-ES"/>
        </w:rPr>
      </w:pPr>
      <w:hyperlink w:anchor="_Toc478753789"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_Toc478753789 \h </w:instrText>
        </w:r>
        <w:r w:rsidR="00DF59AD">
          <w:rPr>
            <w:noProof/>
            <w:webHidden/>
          </w:rPr>
        </w:r>
        <w:r w:rsidR="00DF59AD">
          <w:rPr>
            <w:noProof/>
            <w:webHidden/>
          </w:rPr>
          <w:fldChar w:fldCharType="separate"/>
        </w:r>
        <w:r w:rsidR="00DF59AD">
          <w:rPr>
            <w:noProof/>
            <w:webHidden/>
          </w:rPr>
          <w:t>8</w:t>
        </w:r>
        <w:r w:rsidR="00DF59AD">
          <w:rPr>
            <w:noProof/>
            <w:webHidden/>
          </w:rPr>
          <w:fldChar w:fldCharType="end"/>
        </w:r>
      </w:hyperlink>
    </w:p>
    <w:p w:rsidR="00DF59AD" w:rsidRDefault="00E868FE">
      <w:pPr>
        <w:pStyle w:val="TDC2"/>
        <w:tabs>
          <w:tab w:val="right" w:leader="dot" w:pos="9629"/>
        </w:tabs>
        <w:rPr>
          <w:rFonts w:asciiTheme="minorHAnsi" w:hAnsiTheme="minorHAnsi"/>
          <w:noProof/>
          <w:sz w:val="22"/>
          <w:lang w:eastAsia="es-ES"/>
        </w:rPr>
      </w:pPr>
      <w:hyperlink w:anchor="_Toc478753790"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_Toc478753790 \h </w:instrText>
        </w:r>
        <w:r w:rsidR="00DF59AD">
          <w:rPr>
            <w:noProof/>
            <w:webHidden/>
          </w:rPr>
        </w:r>
        <w:r w:rsidR="00DF59AD">
          <w:rPr>
            <w:noProof/>
            <w:webHidden/>
          </w:rPr>
          <w:fldChar w:fldCharType="separate"/>
        </w:r>
        <w:r w:rsidR="00DF59AD">
          <w:rPr>
            <w:noProof/>
            <w:webHidden/>
          </w:rPr>
          <w:t>8</w:t>
        </w:r>
        <w:r w:rsidR="00DF59AD">
          <w:rPr>
            <w:noProof/>
            <w:webHidden/>
          </w:rPr>
          <w:fldChar w:fldCharType="end"/>
        </w:r>
      </w:hyperlink>
    </w:p>
    <w:p w:rsidR="00DF59AD" w:rsidRDefault="00E868FE">
      <w:pPr>
        <w:pStyle w:val="TDC2"/>
        <w:tabs>
          <w:tab w:val="right" w:leader="dot" w:pos="9629"/>
        </w:tabs>
        <w:rPr>
          <w:rFonts w:asciiTheme="minorHAnsi" w:hAnsiTheme="minorHAnsi"/>
          <w:noProof/>
          <w:sz w:val="22"/>
          <w:lang w:eastAsia="es-ES"/>
        </w:rPr>
      </w:pPr>
      <w:hyperlink w:anchor="_Toc478753791"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_Toc478753791 \h </w:instrText>
        </w:r>
        <w:r w:rsidR="00DF59AD">
          <w:rPr>
            <w:noProof/>
            <w:webHidden/>
          </w:rPr>
        </w:r>
        <w:r w:rsidR="00DF59AD">
          <w:rPr>
            <w:noProof/>
            <w:webHidden/>
          </w:rPr>
          <w:fldChar w:fldCharType="separate"/>
        </w:r>
        <w:r w:rsidR="00DF59AD">
          <w:rPr>
            <w:noProof/>
            <w:webHidden/>
          </w:rPr>
          <w:t>8</w:t>
        </w:r>
        <w:r w:rsidR="00DF59AD">
          <w:rPr>
            <w:noProof/>
            <w:webHidden/>
          </w:rPr>
          <w:fldChar w:fldCharType="end"/>
        </w:r>
      </w:hyperlink>
    </w:p>
    <w:p w:rsidR="00DF59AD" w:rsidRDefault="00E868FE">
      <w:pPr>
        <w:pStyle w:val="TDC1"/>
        <w:rPr>
          <w:rFonts w:asciiTheme="minorHAnsi" w:hAnsiTheme="minorHAnsi"/>
          <w:noProof/>
          <w:sz w:val="22"/>
          <w:lang w:eastAsia="es-ES"/>
        </w:rPr>
      </w:pPr>
      <w:hyperlink w:anchor="_Toc478753792" w:history="1">
        <w:r w:rsidR="00DF59AD" w:rsidRPr="00E43489">
          <w:rPr>
            <w:rStyle w:val="Hipervnculo"/>
            <w:noProof/>
          </w:rPr>
          <w:t>Iteración #4</w:t>
        </w:r>
        <w:r w:rsidR="00DF59AD">
          <w:rPr>
            <w:noProof/>
            <w:webHidden/>
          </w:rPr>
          <w:tab/>
        </w:r>
        <w:r w:rsidR="00DF59AD">
          <w:rPr>
            <w:noProof/>
            <w:webHidden/>
          </w:rPr>
          <w:fldChar w:fldCharType="begin"/>
        </w:r>
        <w:r w:rsidR="00DF59AD">
          <w:rPr>
            <w:noProof/>
            <w:webHidden/>
          </w:rPr>
          <w:instrText xml:space="preserve"> PAGEREF _Toc478753792 \h </w:instrText>
        </w:r>
        <w:r w:rsidR="00DF59AD">
          <w:rPr>
            <w:noProof/>
            <w:webHidden/>
          </w:rPr>
        </w:r>
        <w:r w:rsidR="00DF59AD">
          <w:rPr>
            <w:noProof/>
            <w:webHidden/>
          </w:rPr>
          <w:fldChar w:fldCharType="separate"/>
        </w:r>
        <w:r w:rsidR="00DF59AD">
          <w:rPr>
            <w:noProof/>
            <w:webHidden/>
          </w:rPr>
          <w:t>9</w:t>
        </w:r>
        <w:r w:rsidR="00DF59AD">
          <w:rPr>
            <w:noProof/>
            <w:webHidden/>
          </w:rPr>
          <w:fldChar w:fldCharType="end"/>
        </w:r>
      </w:hyperlink>
    </w:p>
    <w:p w:rsidR="00DF59AD" w:rsidRDefault="00E868FE">
      <w:pPr>
        <w:pStyle w:val="TDC2"/>
        <w:tabs>
          <w:tab w:val="right" w:leader="dot" w:pos="9629"/>
        </w:tabs>
        <w:rPr>
          <w:rFonts w:asciiTheme="minorHAnsi" w:hAnsiTheme="minorHAnsi"/>
          <w:noProof/>
          <w:sz w:val="22"/>
          <w:lang w:eastAsia="es-ES"/>
        </w:rPr>
      </w:pPr>
      <w:hyperlink w:anchor="_Toc478753793"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_Toc478753793 \h </w:instrText>
        </w:r>
        <w:r w:rsidR="00DF59AD">
          <w:rPr>
            <w:noProof/>
            <w:webHidden/>
          </w:rPr>
        </w:r>
        <w:r w:rsidR="00DF59AD">
          <w:rPr>
            <w:noProof/>
            <w:webHidden/>
          </w:rPr>
          <w:fldChar w:fldCharType="separate"/>
        </w:r>
        <w:r w:rsidR="00DF59AD">
          <w:rPr>
            <w:noProof/>
            <w:webHidden/>
          </w:rPr>
          <w:t>9</w:t>
        </w:r>
        <w:r w:rsidR="00DF59AD">
          <w:rPr>
            <w:noProof/>
            <w:webHidden/>
          </w:rPr>
          <w:fldChar w:fldCharType="end"/>
        </w:r>
      </w:hyperlink>
    </w:p>
    <w:p w:rsidR="00DF59AD" w:rsidRDefault="00E868FE">
      <w:pPr>
        <w:pStyle w:val="TDC2"/>
        <w:tabs>
          <w:tab w:val="right" w:leader="dot" w:pos="9629"/>
        </w:tabs>
        <w:rPr>
          <w:rFonts w:asciiTheme="minorHAnsi" w:hAnsiTheme="minorHAnsi"/>
          <w:noProof/>
          <w:sz w:val="22"/>
          <w:lang w:eastAsia="es-ES"/>
        </w:rPr>
      </w:pPr>
      <w:hyperlink w:anchor="_Toc478753794"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_Toc478753794 \h </w:instrText>
        </w:r>
        <w:r w:rsidR="00DF59AD">
          <w:rPr>
            <w:noProof/>
            <w:webHidden/>
          </w:rPr>
        </w:r>
        <w:r w:rsidR="00DF59AD">
          <w:rPr>
            <w:noProof/>
            <w:webHidden/>
          </w:rPr>
          <w:fldChar w:fldCharType="separate"/>
        </w:r>
        <w:r w:rsidR="00DF59AD">
          <w:rPr>
            <w:noProof/>
            <w:webHidden/>
          </w:rPr>
          <w:t>9</w:t>
        </w:r>
        <w:r w:rsidR="00DF59AD">
          <w:rPr>
            <w:noProof/>
            <w:webHidden/>
          </w:rPr>
          <w:fldChar w:fldCharType="end"/>
        </w:r>
      </w:hyperlink>
    </w:p>
    <w:p w:rsidR="00DF59AD" w:rsidRDefault="00E868FE">
      <w:pPr>
        <w:pStyle w:val="TDC2"/>
        <w:tabs>
          <w:tab w:val="right" w:leader="dot" w:pos="9629"/>
        </w:tabs>
        <w:rPr>
          <w:rFonts w:asciiTheme="minorHAnsi" w:hAnsiTheme="minorHAnsi"/>
          <w:noProof/>
          <w:sz w:val="22"/>
          <w:lang w:eastAsia="es-ES"/>
        </w:rPr>
      </w:pPr>
      <w:hyperlink w:anchor="_Toc478753795"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_Toc478753795 \h </w:instrText>
        </w:r>
        <w:r w:rsidR="00DF59AD">
          <w:rPr>
            <w:noProof/>
            <w:webHidden/>
          </w:rPr>
        </w:r>
        <w:r w:rsidR="00DF59AD">
          <w:rPr>
            <w:noProof/>
            <w:webHidden/>
          </w:rPr>
          <w:fldChar w:fldCharType="separate"/>
        </w:r>
        <w:r w:rsidR="00DF59AD">
          <w:rPr>
            <w:noProof/>
            <w:webHidden/>
          </w:rPr>
          <w:t>9</w:t>
        </w:r>
        <w:r w:rsidR="00DF59AD">
          <w:rPr>
            <w:noProof/>
            <w:webHidden/>
          </w:rPr>
          <w:fldChar w:fldCharType="end"/>
        </w:r>
      </w:hyperlink>
    </w:p>
    <w:p w:rsidR="00DF59AD" w:rsidRDefault="00E868FE">
      <w:pPr>
        <w:pStyle w:val="TDC1"/>
        <w:rPr>
          <w:rFonts w:asciiTheme="minorHAnsi" w:hAnsiTheme="minorHAnsi"/>
          <w:noProof/>
          <w:sz w:val="22"/>
          <w:lang w:eastAsia="es-ES"/>
        </w:rPr>
      </w:pPr>
      <w:hyperlink w:anchor="_Toc478753796" w:history="1">
        <w:r w:rsidR="00DF59AD" w:rsidRPr="00E43489">
          <w:rPr>
            <w:rStyle w:val="Hipervnculo"/>
            <w:noProof/>
          </w:rPr>
          <w:t>Iteración #5</w:t>
        </w:r>
        <w:r w:rsidR="00DF59AD">
          <w:rPr>
            <w:noProof/>
            <w:webHidden/>
          </w:rPr>
          <w:tab/>
        </w:r>
        <w:r w:rsidR="00DF59AD">
          <w:rPr>
            <w:noProof/>
            <w:webHidden/>
          </w:rPr>
          <w:fldChar w:fldCharType="begin"/>
        </w:r>
        <w:r w:rsidR="00DF59AD">
          <w:rPr>
            <w:noProof/>
            <w:webHidden/>
          </w:rPr>
          <w:instrText xml:space="preserve"> PAGEREF _Toc478753796 \h </w:instrText>
        </w:r>
        <w:r w:rsidR="00DF59AD">
          <w:rPr>
            <w:noProof/>
            <w:webHidden/>
          </w:rPr>
        </w:r>
        <w:r w:rsidR="00DF59AD">
          <w:rPr>
            <w:noProof/>
            <w:webHidden/>
          </w:rPr>
          <w:fldChar w:fldCharType="separate"/>
        </w:r>
        <w:r w:rsidR="00DF59AD">
          <w:rPr>
            <w:noProof/>
            <w:webHidden/>
          </w:rPr>
          <w:t>10</w:t>
        </w:r>
        <w:r w:rsidR="00DF59AD">
          <w:rPr>
            <w:noProof/>
            <w:webHidden/>
          </w:rPr>
          <w:fldChar w:fldCharType="end"/>
        </w:r>
      </w:hyperlink>
    </w:p>
    <w:p w:rsidR="00DF59AD" w:rsidRDefault="00E868FE">
      <w:pPr>
        <w:pStyle w:val="TDC2"/>
        <w:tabs>
          <w:tab w:val="right" w:leader="dot" w:pos="9629"/>
        </w:tabs>
        <w:rPr>
          <w:rFonts w:asciiTheme="minorHAnsi" w:hAnsiTheme="minorHAnsi"/>
          <w:noProof/>
          <w:sz w:val="22"/>
          <w:lang w:eastAsia="es-ES"/>
        </w:rPr>
      </w:pPr>
      <w:hyperlink w:anchor="_Toc478753797" w:history="1">
        <w:r w:rsidR="00DF59AD" w:rsidRPr="00E43489">
          <w:rPr>
            <w:rStyle w:val="Hipervnculo"/>
            <w:noProof/>
          </w:rPr>
          <w:t>Propósito</w:t>
        </w:r>
        <w:r w:rsidR="00DF59AD">
          <w:rPr>
            <w:noProof/>
            <w:webHidden/>
          </w:rPr>
          <w:tab/>
        </w:r>
        <w:r w:rsidR="00DF59AD">
          <w:rPr>
            <w:noProof/>
            <w:webHidden/>
          </w:rPr>
          <w:fldChar w:fldCharType="begin"/>
        </w:r>
        <w:r w:rsidR="00DF59AD">
          <w:rPr>
            <w:noProof/>
            <w:webHidden/>
          </w:rPr>
          <w:instrText xml:space="preserve"> PAGEREF _Toc478753797 \h </w:instrText>
        </w:r>
        <w:r w:rsidR="00DF59AD">
          <w:rPr>
            <w:noProof/>
            <w:webHidden/>
          </w:rPr>
        </w:r>
        <w:r w:rsidR="00DF59AD">
          <w:rPr>
            <w:noProof/>
            <w:webHidden/>
          </w:rPr>
          <w:fldChar w:fldCharType="separate"/>
        </w:r>
        <w:r w:rsidR="00DF59AD">
          <w:rPr>
            <w:noProof/>
            <w:webHidden/>
          </w:rPr>
          <w:t>10</w:t>
        </w:r>
        <w:r w:rsidR="00DF59AD">
          <w:rPr>
            <w:noProof/>
            <w:webHidden/>
          </w:rPr>
          <w:fldChar w:fldCharType="end"/>
        </w:r>
      </w:hyperlink>
    </w:p>
    <w:p w:rsidR="00DF59AD" w:rsidRDefault="00E868FE">
      <w:pPr>
        <w:pStyle w:val="TDC2"/>
        <w:tabs>
          <w:tab w:val="right" w:leader="dot" w:pos="9629"/>
        </w:tabs>
        <w:rPr>
          <w:rFonts w:asciiTheme="minorHAnsi" w:hAnsiTheme="minorHAnsi"/>
          <w:noProof/>
          <w:sz w:val="22"/>
          <w:lang w:eastAsia="es-ES"/>
        </w:rPr>
      </w:pPr>
      <w:hyperlink w:anchor="_Toc478753798" w:history="1">
        <w:r w:rsidR="00DF59AD" w:rsidRPr="00E43489">
          <w:rPr>
            <w:rStyle w:val="Hipervnculo"/>
            <w:noProof/>
          </w:rPr>
          <w:t>Objetivos y subobjetivos</w:t>
        </w:r>
        <w:r w:rsidR="00DF59AD">
          <w:rPr>
            <w:noProof/>
            <w:webHidden/>
          </w:rPr>
          <w:tab/>
        </w:r>
        <w:r w:rsidR="00DF59AD">
          <w:rPr>
            <w:noProof/>
            <w:webHidden/>
          </w:rPr>
          <w:fldChar w:fldCharType="begin"/>
        </w:r>
        <w:r w:rsidR="00DF59AD">
          <w:rPr>
            <w:noProof/>
            <w:webHidden/>
          </w:rPr>
          <w:instrText xml:space="preserve"> PAGEREF _Toc478753798 \h </w:instrText>
        </w:r>
        <w:r w:rsidR="00DF59AD">
          <w:rPr>
            <w:noProof/>
            <w:webHidden/>
          </w:rPr>
        </w:r>
        <w:r w:rsidR="00DF59AD">
          <w:rPr>
            <w:noProof/>
            <w:webHidden/>
          </w:rPr>
          <w:fldChar w:fldCharType="separate"/>
        </w:r>
        <w:r w:rsidR="00DF59AD">
          <w:rPr>
            <w:noProof/>
            <w:webHidden/>
          </w:rPr>
          <w:t>10</w:t>
        </w:r>
        <w:r w:rsidR="00DF59AD">
          <w:rPr>
            <w:noProof/>
            <w:webHidden/>
          </w:rPr>
          <w:fldChar w:fldCharType="end"/>
        </w:r>
      </w:hyperlink>
    </w:p>
    <w:p w:rsidR="00DF59AD" w:rsidRDefault="00E868FE">
      <w:pPr>
        <w:pStyle w:val="TDC2"/>
        <w:tabs>
          <w:tab w:val="right" w:leader="dot" w:pos="9629"/>
        </w:tabs>
        <w:rPr>
          <w:rFonts w:asciiTheme="minorHAnsi" w:hAnsiTheme="minorHAnsi"/>
          <w:noProof/>
          <w:sz w:val="22"/>
          <w:lang w:eastAsia="es-ES"/>
        </w:rPr>
      </w:pPr>
      <w:hyperlink w:anchor="_Toc478753799" w:history="1">
        <w:r w:rsidR="00DF59AD" w:rsidRPr="00E43489">
          <w:rPr>
            <w:rStyle w:val="Hipervnculo"/>
            <w:noProof/>
          </w:rPr>
          <w:t>Reporte</w:t>
        </w:r>
        <w:r w:rsidR="00DF59AD">
          <w:rPr>
            <w:noProof/>
            <w:webHidden/>
          </w:rPr>
          <w:tab/>
        </w:r>
        <w:r w:rsidR="00DF59AD">
          <w:rPr>
            <w:noProof/>
            <w:webHidden/>
          </w:rPr>
          <w:fldChar w:fldCharType="begin"/>
        </w:r>
        <w:r w:rsidR="00DF59AD">
          <w:rPr>
            <w:noProof/>
            <w:webHidden/>
          </w:rPr>
          <w:instrText xml:space="preserve"> PAGEREF _Toc478753799 \h </w:instrText>
        </w:r>
        <w:r w:rsidR="00DF59AD">
          <w:rPr>
            <w:noProof/>
            <w:webHidden/>
          </w:rPr>
        </w:r>
        <w:r w:rsidR="00DF59AD">
          <w:rPr>
            <w:noProof/>
            <w:webHidden/>
          </w:rPr>
          <w:fldChar w:fldCharType="separate"/>
        </w:r>
        <w:r w:rsidR="00DF59AD">
          <w:rPr>
            <w:noProof/>
            <w:webHidden/>
          </w:rPr>
          <w:t>10</w:t>
        </w:r>
        <w:r w:rsidR="00DF59AD">
          <w:rPr>
            <w:noProof/>
            <w:webHidden/>
          </w:rPr>
          <w:fldChar w:fldCharType="end"/>
        </w:r>
      </w:hyperlink>
    </w:p>
    <w:p w:rsidR="00B70696" w:rsidRDefault="00FD29F6" w:rsidP="00F35521">
      <w:pPr>
        <w:spacing w:line="360" w:lineRule="auto"/>
        <w:sectPr w:rsidR="00B70696" w:rsidSect="00791693">
          <w:pgSz w:w="11906" w:h="16838"/>
          <w:pgMar w:top="1417" w:right="1133" w:bottom="1134" w:left="1134" w:header="708" w:footer="708" w:gutter="0"/>
          <w:cols w:space="708"/>
          <w:docGrid w:linePitch="360"/>
        </w:sectPr>
      </w:pPr>
      <w:r>
        <w:fldChar w:fldCharType="end"/>
      </w:r>
    </w:p>
    <w:p w:rsidR="005C3156" w:rsidRDefault="005C3156">
      <w:pPr>
        <w:spacing w:after="200" w:line="276" w:lineRule="auto"/>
        <w:ind w:firstLine="0"/>
        <w:jc w:val="left"/>
        <w:rPr>
          <w:rFonts w:ascii="Quattrocento" w:eastAsiaTheme="majorEastAsia" w:hAnsi="Quattrocento" w:cstheme="majorBidi"/>
          <w:spacing w:val="5"/>
          <w:sz w:val="52"/>
          <w:szCs w:val="52"/>
        </w:rPr>
      </w:pPr>
      <w:r>
        <w:lastRenderedPageBreak/>
        <w:br w:type="page"/>
      </w:r>
    </w:p>
    <w:p w:rsidR="00F453AE" w:rsidRPr="0023506E" w:rsidRDefault="00F35521" w:rsidP="00BC5E9E">
      <w:pPr>
        <w:pStyle w:val="Ttulo"/>
      </w:pPr>
      <w:bookmarkStart w:id="10" w:name="_Toc478753774"/>
      <w:r>
        <w:lastRenderedPageBreak/>
        <w:t>Control de versiones</w:t>
      </w:r>
      <w:bookmarkEnd w:id="10"/>
    </w:p>
    <w:tbl>
      <w:tblPr>
        <w:tblStyle w:val="Tablaconcuadrcula"/>
        <w:tblW w:w="4781" w:type="pct"/>
        <w:jc w:val="center"/>
        <w:tblLook w:val="04A0" w:firstRow="1" w:lastRow="0" w:firstColumn="1" w:lastColumn="0" w:noHBand="0" w:noVBand="1"/>
      </w:tblPr>
      <w:tblGrid>
        <w:gridCol w:w="1161"/>
        <w:gridCol w:w="2111"/>
        <w:gridCol w:w="1815"/>
        <w:gridCol w:w="4336"/>
      </w:tblGrid>
      <w:tr w:rsidR="001F1838" w:rsidTr="001A2EE8">
        <w:trPr>
          <w:jc w:val="center"/>
        </w:trPr>
        <w:tc>
          <w:tcPr>
            <w:tcW w:w="5000" w:type="pct"/>
            <w:gridSpan w:val="4"/>
            <w:shd w:val="clear" w:color="auto" w:fill="BFBFBF" w:themeFill="background1" w:themeFillShade="BF"/>
          </w:tcPr>
          <w:p w:rsidR="001F1838" w:rsidRPr="0023506E" w:rsidRDefault="00D6777A" w:rsidP="00F35521">
            <w:pPr>
              <w:pStyle w:val="Tablaencabezado"/>
            </w:pPr>
            <w:bookmarkStart w:id="11" w:name="_Toc478753775"/>
            <w:r>
              <w:t>Iteraciones completadas</w:t>
            </w:r>
            <w:bookmarkEnd w:id="11"/>
          </w:p>
        </w:tc>
      </w:tr>
      <w:tr w:rsidR="001A2EE8" w:rsidTr="001A2EE8">
        <w:trPr>
          <w:jc w:val="center"/>
        </w:trPr>
        <w:tc>
          <w:tcPr>
            <w:tcW w:w="616" w:type="pct"/>
            <w:shd w:val="clear" w:color="auto" w:fill="D9D9D9" w:themeFill="background1" w:themeFillShade="D9"/>
            <w:vAlign w:val="center"/>
          </w:tcPr>
          <w:p w:rsidR="001F1838" w:rsidRPr="00CA0B09" w:rsidRDefault="001F1838" w:rsidP="00101405">
            <w:pPr>
              <w:pStyle w:val="Tabla"/>
            </w:pPr>
            <w:r>
              <w:t>Versión</w:t>
            </w:r>
          </w:p>
        </w:tc>
        <w:tc>
          <w:tcPr>
            <w:tcW w:w="1120" w:type="pct"/>
            <w:shd w:val="clear" w:color="auto" w:fill="D9D9D9" w:themeFill="background1" w:themeFillShade="D9"/>
            <w:vAlign w:val="center"/>
          </w:tcPr>
          <w:p w:rsidR="001F1838" w:rsidRPr="00CA0B09" w:rsidRDefault="001F1838" w:rsidP="00BC5E9E">
            <w:pPr>
              <w:pStyle w:val="Tabla"/>
            </w:pPr>
            <w:r>
              <w:t>Iteración</w:t>
            </w:r>
          </w:p>
        </w:tc>
        <w:tc>
          <w:tcPr>
            <w:tcW w:w="963" w:type="pct"/>
            <w:shd w:val="clear" w:color="auto" w:fill="D9D9D9" w:themeFill="background1" w:themeFillShade="D9"/>
            <w:vAlign w:val="center"/>
          </w:tcPr>
          <w:p w:rsidR="001F1838" w:rsidRDefault="001F1838" w:rsidP="00BC5E9E">
            <w:pPr>
              <w:pStyle w:val="Tabla"/>
            </w:pPr>
            <w:r w:rsidRPr="00CA0B09">
              <w:t>Fecha</w:t>
            </w:r>
          </w:p>
        </w:tc>
        <w:tc>
          <w:tcPr>
            <w:tcW w:w="2302" w:type="pct"/>
            <w:shd w:val="clear" w:color="auto" w:fill="D9D9D9" w:themeFill="background1" w:themeFillShade="D9"/>
            <w:vAlign w:val="center"/>
          </w:tcPr>
          <w:p w:rsidR="001F1838" w:rsidRDefault="001F1838" w:rsidP="00BC5E9E">
            <w:pPr>
              <w:pStyle w:val="Tabla"/>
            </w:pPr>
            <w:r>
              <w:t>Descripción</w:t>
            </w:r>
          </w:p>
        </w:tc>
      </w:tr>
      <w:tr w:rsidR="001A2EE8" w:rsidTr="001A2EE8">
        <w:trPr>
          <w:jc w:val="center"/>
        </w:trPr>
        <w:tc>
          <w:tcPr>
            <w:tcW w:w="616" w:type="pct"/>
            <w:shd w:val="clear" w:color="auto" w:fill="F2F2F2" w:themeFill="background1" w:themeFillShade="F2"/>
            <w:vAlign w:val="center"/>
          </w:tcPr>
          <w:p w:rsidR="001F1838" w:rsidRDefault="001F1838" w:rsidP="00101405">
            <w:pPr>
              <w:pStyle w:val="Tabla"/>
            </w:pPr>
            <w:r>
              <w:t>1.0</w:t>
            </w:r>
          </w:p>
        </w:tc>
        <w:tc>
          <w:tcPr>
            <w:tcW w:w="1120" w:type="pct"/>
            <w:shd w:val="clear" w:color="auto" w:fill="F2F2F2" w:themeFill="background1" w:themeFillShade="F2"/>
            <w:vAlign w:val="center"/>
          </w:tcPr>
          <w:p w:rsidR="001F1838" w:rsidRDefault="001C7298" w:rsidP="001A2EE8">
            <w:pPr>
              <w:pStyle w:val="Tabla"/>
            </w:pPr>
            <w:r>
              <w:t>-</w:t>
            </w:r>
          </w:p>
        </w:tc>
        <w:tc>
          <w:tcPr>
            <w:tcW w:w="963" w:type="pct"/>
            <w:shd w:val="clear" w:color="auto" w:fill="F2F2F2" w:themeFill="background1" w:themeFillShade="F2"/>
            <w:vAlign w:val="center"/>
          </w:tcPr>
          <w:p w:rsidR="001F1838" w:rsidRDefault="001C7298" w:rsidP="004110C2">
            <w:pPr>
              <w:pStyle w:val="Tabla"/>
            </w:pPr>
            <w:r>
              <w:t>2</w:t>
            </w:r>
            <w:r w:rsidR="00B22B8D">
              <w:t>1</w:t>
            </w:r>
            <w:r>
              <w:t>/03/17</w:t>
            </w:r>
          </w:p>
        </w:tc>
        <w:tc>
          <w:tcPr>
            <w:tcW w:w="2302" w:type="pct"/>
            <w:shd w:val="clear" w:color="auto" w:fill="F2F2F2" w:themeFill="background1" w:themeFillShade="F2"/>
            <w:vAlign w:val="center"/>
          </w:tcPr>
          <w:p w:rsidR="001F1838" w:rsidRDefault="001C7298" w:rsidP="001D424F">
            <w:pPr>
              <w:pStyle w:val="Tabla"/>
            </w:pPr>
            <w:r>
              <w:t>Maquetación del documento</w:t>
            </w:r>
          </w:p>
        </w:tc>
      </w:tr>
      <w:tr w:rsidR="00F61271" w:rsidTr="001A2EE8">
        <w:trPr>
          <w:jc w:val="center"/>
        </w:trPr>
        <w:tc>
          <w:tcPr>
            <w:tcW w:w="616" w:type="pct"/>
            <w:shd w:val="clear" w:color="auto" w:fill="F2F2F2" w:themeFill="background1" w:themeFillShade="F2"/>
            <w:vAlign w:val="center"/>
          </w:tcPr>
          <w:p w:rsidR="00F61271" w:rsidRDefault="00F61271" w:rsidP="00101405">
            <w:pPr>
              <w:pStyle w:val="Tabla"/>
            </w:pPr>
            <w:r>
              <w:t>1.1</w:t>
            </w:r>
          </w:p>
        </w:tc>
        <w:tc>
          <w:tcPr>
            <w:tcW w:w="1120" w:type="pct"/>
            <w:shd w:val="clear" w:color="auto" w:fill="F2F2F2" w:themeFill="background1" w:themeFillShade="F2"/>
            <w:vAlign w:val="center"/>
          </w:tcPr>
          <w:p w:rsidR="00F61271" w:rsidRDefault="00B22B8D" w:rsidP="00EF68D3">
            <w:pPr>
              <w:pStyle w:val="Tabla"/>
            </w:pPr>
            <w:r>
              <w:t>#0 y #1</w:t>
            </w:r>
          </w:p>
        </w:tc>
        <w:tc>
          <w:tcPr>
            <w:tcW w:w="963" w:type="pct"/>
            <w:shd w:val="clear" w:color="auto" w:fill="F2F2F2" w:themeFill="background1" w:themeFillShade="F2"/>
            <w:vAlign w:val="center"/>
          </w:tcPr>
          <w:p w:rsidR="00F61271" w:rsidRDefault="00B22B8D" w:rsidP="004110C2">
            <w:pPr>
              <w:pStyle w:val="Tabla"/>
            </w:pPr>
            <w:r>
              <w:t>22/0</w:t>
            </w:r>
            <w:r w:rsidR="004A49C6">
              <w:t>3</w:t>
            </w:r>
            <w:r w:rsidR="004110C2">
              <w:t>/</w:t>
            </w:r>
            <w:r>
              <w:t>17</w:t>
            </w:r>
          </w:p>
        </w:tc>
        <w:tc>
          <w:tcPr>
            <w:tcW w:w="2302" w:type="pct"/>
            <w:shd w:val="clear" w:color="auto" w:fill="F2F2F2" w:themeFill="background1" w:themeFillShade="F2"/>
            <w:vAlign w:val="center"/>
          </w:tcPr>
          <w:p w:rsidR="00F61271" w:rsidRDefault="00B22B8D" w:rsidP="00B22B8D">
            <w:pPr>
              <w:pStyle w:val="Tabla"/>
            </w:pPr>
            <w:r>
              <w:t>Primeras iteraciones (fin de preproducción)</w:t>
            </w:r>
          </w:p>
        </w:tc>
      </w:tr>
      <w:tr w:rsidR="000D0425" w:rsidTr="001A2EE8">
        <w:trPr>
          <w:jc w:val="center"/>
        </w:trPr>
        <w:tc>
          <w:tcPr>
            <w:tcW w:w="616" w:type="pct"/>
            <w:shd w:val="clear" w:color="auto" w:fill="F2F2F2" w:themeFill="background1" w:themeFillShade="F2"/>
            <w:vAlign w:val="center"/>
          </w:tcPr>
          <w:p w:rsidR="000D0425" w:rsidRDefault="000D0425" w:rsidP="00101405">
            <w:pPr>
              <w:pStyle w:val="Tabla"/>
            </w:pPr>
            <w:r>
              <w:t>1.2</w:t>
            </w:r>
          </w:p>
        </w:tc>
        <w:tc>
          <w:tcPr>
            <w:tcW w:w="1120" w:type="pct"/>
            <w:shd w:val="clear" w:color="auto" w:fill="F2F2F2" w:themeFill="background1" w:themeFillShade="F2"/>
            <w:vAlign w:val="center"/>
          </w:tcPr>
          <w:p w:rsidR="000D0425" w:rsidRDefault="004A0D1B" w:rsidP="00EF68D3">
            <w:pPr>
              <w:pStyle w:val="Tabla"/>
            </w:pPr>
            <w:r>
              <w:t>#2</w:t>
            </w:r>
          </w:p>
        </w:tc>
        <w:tc>
          <w:tcPr>
            <w:tcW w:w="963" w:type="pct"/>
            <w:shd w:val="clear" w:color="auto" w:fill="F2F2F2" w:themeFill="background1" w:themeFillShade="F2"/>
            <w:vAlign w:val="center"/>
          </w:tcPr>
          <w:p w:rsidR="000D0425" w:rsidRDefault="004110C2" w:rsidP="004110C2">
            <w:pPr>
              <w:pStyle w:val="Tabla"/>
            </w:pPr>
            <w:r>
              <w:t>24/03/</w:t>
            </w:r>
            <w:r w:rsidR="004A0D1B">
              <w:t>17</w:t>
            </w:r>
          </w:p>
        </w:tc>
        <w:tc>
          <w:tcPr>
            <w:tcW w:w="2302" w:type="pct"/>
            <w:shd w:val="clear" w:color="auto" w:fill="F2F2F2" w:themeFill="background1" w:themeFillShade="F2"/>
            <w:vAlign w:val="center"/>
          </w:tcPr>
          <w:p w:rsidR="000D0425" w:rsidRDefault="00036F36" w:rsidP="001D424F">
            <w:pPr>
              <w:pStyle w:val="Tabla"/>
            </w:pPr>
            <w:r>
              <w:t>2ª</w:t>
            </w:r>
            <w:r w:rsidR="004A0D1B">
              <w:t xml:space="preserve"> iteración</w:t>
            </w:r>
          </w:p>
        </w:tc>
      </w:tr>
      <w:tr w:rsidR="002F0E13" w:rsidTr="001A2EE8">
        <w:trPr>
          <w:jc w:val="center"/>
        </w:trPr>
        <w:tc>
          <w:tcPr>
            <w:tcW w:w="616" w:type="pct"/>
            <w:shd w:val="clear" w:color="auto" w:fill="F2F2F2" w:themeFill="background1" w:themeFillShade="F2"/>
            <w:vAlign w:val="center"/>
          </w:tcPr>
          <w:p w:rsidR="002F0E13" w:rsidRDefault="002F0E13" w:rsidP="00101405">
            <w:pPr>
              <w:pStyle w:val="Tabla"/>
            </w:pPr>
            <w:r>
              <w:t>1.3</w:t>
            </w:r>
          </w:p>
        </w:tc>
        <w:tc>
          <w:tcPr>
            <w:tcW w:w="1120" w:type="pct"/>
            <w:shd w:val="clear" w:color="auto" w:fill="F2F2F2" w:themeFill="background1" w:themeFillShade="F2"/>
            <w:vAlign w:val="center"/>
          </w:tcPr>
          <w:p w:rsidR="002F0E13" w:rsidRDefault="002F0E13" w:rsidP="00EF68D3">
            <w:pPr>
              <w:pStyle w:val="Tabla"/>
            </w:pPr>
            <w:r>
              <w:t>#2 y #3</w:t>
            </w:r>
          </w:p>
        </w:tc>
        <w:tc>
          <w:tcPr>
            <w:tcW w:w="963" w:type="pct"/>
            <w:shd w:val="clear" w:color="auto" w:fill="F2F2F2" w:themeFill="background1" w:themeFillShade="F2"/>
            <w:vAlign w:val="center"/>
          </w:tcPr>
          <w:p w:rsidR="002F0E13" w:rsidRDefault="004110C2" w:rsidP="004110C2">
            <w:pPr>
              <w:pStyle w:val="Tabla"/>
            </w:pPr>
            <w:r>
              <w:t>25/03/</w:t>
            </w:r>
            <w:r w:rsidR="002F0E13">
              <w:t>17</w:t>
            </w:r>
          </w:p>
        </w:tc>
        <w:tc>
          <w:tcPr>
            <w:tcW w:w="2302" w:type="pct"/>
            <w:shd w:val="clear" w:color="auto" w:fill="F2F2F2" w:themeFill="background1" w:themeFillShade="F2"/>
            <w:vAlign w:val="center"/>
          </w:tcPr>
          <w:p w:rsidR="002F0E13" w:rsidRDefault="00723220" w:rsidP="00036F36">
            <w:pPr>
              <w:pStyle w:val="Tabla"/>
            </w:pPr>
            <w:r>
              <w:t>Reporte</w:t>
            </w:r>
            <w:r w:rsidR="002F0E13">
              <w:t xml:space="preserve"> de </w:t>
            </w:r>
            <w:r>
              <w:t>2ª</w:t>
            </w:r>
            <w:r w:rsidR="002F0E13">
              <w:t xml:space="preserve"> iteración y </w:t>
            </w:r>
            <w:r w:rsidR="00C94096">
              <w:t>plan</w:t>
            </w:r>
            <w:r w:rsidR="002F0E13">
              <w:t xml:space="preserve"> de </w:t>
            </w:r>
            <w:r w:rsidR="00C94096">
              <w:t xml:space="preserve">la </w:t>
            </w:r>
            <w:r w:rsidR="00036F36">
              <w:t>3ª</w:t>
            </w:r>
          </w:p>
        </w:tc>
      </w:tr>
      <w:tr w:rsidR="00CE533E" w:rsidTr="001A2EE8">
        <w:trPr>
          <w:jc w:val="center"/>
        </w:trPr>
        <w:tc>
          <w:tcPr>
            <w:tcW w:w="616" w:type="pct"/>
            <w:shd w:val="clear" w:color="auto" w:fill="F2F2F2" w:themeFill="background1" w:themeFillShade="F2"/>
            <w:vAlign w:val="center"/>
          </w:tcPr>
          <w:p w:rsidR="00CE533E" w:rsidRDefault="00CE533E" w:rsidP="00101405">
            <w:pPr>
              <w:pStyle w:val="Tabla"/>
            </w:pPr>
            <w:r>
              <w:t>1.4</w:t>
            </w:r>
          </w:p>
        </w:tc>
        <w:tc>
          <w:tcPr>
            <w:tcW w:w="1120" w:type="pct"/>
            <w:shd w:val="clear" w:color="auto" w:fill="F2F2F2" w:themeFill="background1" w:themeFillShade="F2"/>
            <w:vAlign w:val="center"/>
          </w:tcPr>
          <w:p w:rsidR="00CE533E" w:rsidRDefault="00CE533E" w:rsidP="00EF68D3">
            <w:pPr>
              <w:pStyle w:val="Tabla"/>
            </w:pPr>
            <w:r>
              <w:t>#4</w:t>
            </w:r>
            <w:r w:rsidR="00223276">
              <w:t xml:space="preserve"> y #5</w:t>
            </w:r>
          </w:p>
        </w:tc>
        <w:tc>
          <w:tcPr>
            <w:tcW w:w="963" w:type="pct"/>
            <w:shd w:val="clear" w:color="auto" w:fill="F2F2F2" w:themeFill="background1" w:themeFillShade="F2"/>
            <w:vAlign w:val="center"/>
          </w:tcPr>
          <w:p w:rsidR="00CE533E" w:rsidRDefault="00CE533E" w:rsidP="004110C2">
            <w:pPr>
              <w:pStyle w:val="Tabla"/>
            </w:pPr>
            <w:r>
              <w:t>2</w:t>
            </w:r>
            <w:r w:rsidR="00223C07">
              <w:t>6</w:t>
            </w:r>
            <w:r w:rsidR="004110C2">
              <w:t>/03/</w:t>
            </w:r>
            <w:r w:rsidR="008224C6">
              <w:t>17</w:t>
            </w:r>
          </w:p>
        </w:tc>
        <w:tc>
          <w:tcPr>
            <w:tcW w:w="2302" w:type="pct"/>
            <w:shd w:val="clear" w:color="auto" w:fill="F2F2F2" w:themeFill="background1" w:themeFillShade="F2"/>
            <w:vAlign w:val="center"/>
          </w:tcPr>
          <w:p w:rsidR="00CE533E" w:rsidRDefault="005D33DC" w:rsidP="00036F36">
            <w:pPr>
              <w:pStyle w:val="Tabla"/>
            </w:pPr>
            <w:r>
              <w:t>Reporte de 4ª iteración y plan de la 5ª</w:t>
            </w:r>
          </w:p>
        </w:tc>
      </w:tr>
      <w:tr w:rsidR="008224C6" w:rsidTr="001A2EE8">
        <w:trPr>
          <w:jc w:val="center"/>
        </w:trPr>
        <w:tc>
          <w:tcPr>
            <w:tcW w:w="616" w:type="pct"/>
            <w:shd w:val="clear" w:color="auto" w:fill="F2F2F2" w:themeFill="background1" w:themeFillShade="F2"/>
            <w:vAlign w:val="center"/>
          </w:tcPr>
          <w:p w:rsidR="008224C6" w:rsidRDefault="008224C6" w:rsidP="00101405">
            <w:pPr>
              <w:pStyle w:val="Tabla"/>
            </w:pPr>
            <w:r>
              <w:t>1.5</w:t>
            </w:r>
          </w:p>
        </w:tc>
        <w:tc>
          <w:tcPr>
            <w:tcW w:w="1120" w:type="pct"/>
            <w:shd w:val="clear" w:color="auto" w:fill="F2F2F2" w:themeFill="background1" w:themeFillShade="F2"/>
            <w:vAlign w:val="center"/>
          </w:tcPr>
          <w:p w:rsidR="008224C6" w:rsidRDefault="008224C6" w:rsidP="00EF68D3">
            <w:pPr>
              <w:pStyle w:val="Tabla"/>
            </w:pPr>
            <w:r>
              <w:t>#6</w:t>
            </w:r>
          </w:p>
        </w:tc>
        <w:tc>
          <w:tcPr>
            <w:tcW w:w="963" w:type="pct"/>
            <w:shd w:val="clear" w:color="auto" w:fill="F2F2F2" w:themeFill="background1" w:themeFillShade="F2"/>
            <w:vAlign w:val="center"/>
          </w:tcPr>
          <w:p w:rsidR="008224C6" w:rsidRDefault="004110C2" w:rsidP="004110C2">
            <w:pPr>
              <w:pStyle w:val="Tabla"/>
            </w:pPr>
            <w:r>
              <w:t>01/04/1</w:t>
            </w:r>
            <w:r w:rsidR="008224C6">
              <w:t>7</w:t>
            </w:r>
          </w:p>
        </w:tc>
        <w:tc>
          <w:tcPr>
            <w:tcW w:w="2302" w:type="pct"/>
            <w:shd w:val="clear" w:color="auto" w:fill="F2F2F2" w:themeFill="background1" w:themeFillShade="F2"/>
            <w:vAlign w:val="center"/>
          </w:tcPr>
          <w:p w:rsidR="008224C6" w:rsidRDefault="008224C6" w:rsidP="00036F36">
            <w:pPr>
              <w:pStyle w:val="Tabla"/>
            </w:pPr>
            <w:r>
              <w:t>6ª iteración</w:t>
            </w:r>
          </w:p>
        </w:tc>
      </w:tr>
      <w:tr w:rsidR="00E44B60" w:rsidTr="001A2EE8">
        <w:trPr>
          <w:jc w:val="center"/>
        </w:trPr>
        <w:tc>
          <w:tcPr>
            <w:tcW w:w="616" w:type="pct"/>
            <w:shd w:val="clear" w:color="auto" w:fill="F2F2F2" w:themeFill="background1" w:themeFillShade="F2"/>
            <w:vAlign w:val="center"/>
          </w:tcPr>
          <w:p w:rsidR="00E44B60" w:rsidRDefault="00E44B60" w:rsidP="00E44B60">
            <w:pPr>
              <w:pStyle w:val="Tabla"/>
            </w:pPr>
            <w:r>
              <w:t>1.6</w:t>
            </w:r>
          </w:p>
        </w:tc>
        <w:tc>
          <w:tcPr>
            <w:tcW w:w="1120" w:type="pct"/>
            <w:shd w:val="clear" w:color="auto" w:fill="F2F2F2" w:themeFill="background1" w:themeFillShade="F2"/>
            <w:vAlign w:val="center"/>
          </w:tcPr>
          <w:p w:rsidR="00E44B60" w:rsidRDefault="00E44B60" w:rsidP="00EF68D3">
            <w:pPr>
              <w:pStyle w:val="Tabla"/>
            </w:pPr>
            <w:r>
              <w:t>#7</w:t>
            </w:r>
          </w:p>
        </w:tc>
        <w:tc>
          <w:tcPr>
            <w:tcW w:w="963" w:type="pct"/>
            <w:shd w:val="clear" w:color="auto" w:fill="F2F2F2" w:themeFill="background1" w:themeFillShade="F2"/>
            <w:vAlign w:val="center"/>
          </w:tcPr>
          <w:p w:rsidR="00E44B60" w:rsidRDefault="004110C2" w:rsidP="00223C07">
            <w:pPr>
              <w:pStyle w:val="Tabla"/>
            </w:pPr>
            <w:r>
              <w:t>02/04/</w:t>
            </w:r>
            <w:r w:rsidR="00E44B60">
              <w:t>17</w:t>
            </w:r>
          </w:p>
        </w:tc>
        <w:tc>
          <w:tcPr>
            <w:tcW w:w="2302" w:type="pct"/>
            <w:shd w:val="clear" w:color="auto" w:fill="F2F2F2" w:themeFill="background1" w:themeFillShade="F2"/>
            <w:vAlign w:val="center"/>
          </w:tcPr>
          <w:p w:rsidR="00E44B60" w:rsidRDefault="00E44B60" w:rsidP="00036F36">
            <w:pPr>
              <w:pStyle w:val="Tabla"/>
            </w:pPr>
            <w:r>
              <w:t>7ª iteración</w:t>
            </w:r>
          </w:p>
        </w:tc>
      </w:tr>
      <w:tr w:rsidR="008224C6" w:rsidTr="001A2EE8">
        <w:trPr>
          <w:jc w:val="center"/>
        </w:trPr>
        <w:tc>
          <w:tcPr>
            <w:tcW w:w="616" w:type="pct"/>
            <w:shd w:val="clear" w:color="auto" w:fill="F2F2F2" w:themeFill="background1" w:themeFillShade="F2"/>
            <w:vAlign w:val="center"/>
          </w:tcPr>
          <w:p w:rsidR="008224C6" w:rsidRDefault="008224C6" w:rsidP="00E44B60">
            <w:pPr>
              <w:pStyle w:val="Tabla"/>
            </w:pPr>
            <w:r>
              <w:t>1.</w:t>
            </w:r>
            <w:r w:rsidR="00E44B60">
              <w:t>7</w:t>
            </w:r>
          </w:p>
        </w:tc>
        <w:tc>
          <w:tcPr>
            <w:tcW w:w="1120" w:type="pct"/>
            <w:shd w:val="clear" w:color="auto" w:fill="F2F2F2" w:themeFill="background1" w:themeFillShade="F2"/>
            <w:vAlign w:val="center"/>
          </w:tcPr>
          <w:p w:rsidR="008224C6" w:rsidRDefault="008224C6" w:rsidP="00EF68D3">
            <w:pPr>
              <w:pStyle w:val="Tabla"/>
            </w:pPr>
            <w:r>
              <w:t>#7 y #8</w:t>
            </w:r>
          </w:p>
        </w:tc>
        <w:tc>
          <w:tcPr>
            <w:tcW w:w="963" w:type="pct"/>
            <w:shd w:val="clear" w:color="auto" w:fill="F2F2F2" w:themeFill="background1" w:themeFillShade="F2"/>
            <w:vAlign w:val="center"/>
          </w:tcPr>
          <w:p w:rsidR="008224C6" w:rsidRDefault="004110C2" w:rsidP="004110C2">
            <w:pPr>
              <w:pStyle w:val="Tabla"/>
            </w:pPr>
            <w:r>
              <w:t>04/05/</w:t>
            </w:r>
            <w:r w:rsidR="008224C6">
              <w:t>17</w:t>
            </w:r>
          </w:p>
        </w:tc>
        <w:tc>
          <w:tcPr>
            <w:tcW w:w="2302" w:type="pct"/>
            <w:shd w:val="clear" w:color="auto" w:fill="F2F2F2" w:themeFill="background1" w:themeFillShade="F2"/>
            <w:vAlign w:val="center"/>
          </w:tcPr>
          <w:p w:rsidR="008224C6" w:rsidRDefault="008224C6" w:rsidP="00036F36">
            <w:pPr>
              <w:pStyle w:val="Tabla"/>
            </w:pPr>
            <w:r>
              <w:t>7ª y 8ª iteraciones (</w:t>
            </w:r>
            <w:proofErr w:type="spellStart"/>
            <w:r>
              <w:t>replanificación</w:t>
            </w:r>
            <w:proofErr w:type="spellEnd"/>
            <w:r>
              <w:t>)</w:t>
            </w:r>
          </w:p>
        </w:tc>
      </w:tr>
      <w:tr w:rsidR="00F74F41" w:rsidTr="001A2EE8">
        <w:trPr>
          <w:jc w:val="center"/>
        </w:trPr>
        <w:tc>
          <w:tcPr>
            <w:tcW w:w="616" w:type="pct"/>
            <w:shd w:val="clear" w:color="auto" w:fill="F2F2F2" w:themeFill="background1" w:themeFillShade="F2"/>
            <w:vAlign w:val="center"/>
          </w:tcPr>
          <w:p w:rsidR="00F74F41" w:rsidRDefault="00F74F41" w:rsidP="00E44B60">
            <w:pPr>
              <w:pStyle w:val="Tabla"/>
            </w:pPr>
            <w:r>
              <w:t>1.8</w:t>
            </w:r>
          </w:p>
        </w:tc>
        <w:tc>
          <w:tcPr>
            <w:tcW w:w="1120" w:type="pct"/>
            <w:shd w:val="clear" w:color="auto" w:fill="F2F2F2" w:themeFill="background1" w:themeFillShade="F2"/>
            <w:vAlign w:val="center"/>
          </w:tcPr>
          <w:p w:rsidR="00F74F41" w:rsidRDefault="00F74F41" w:rsidP="00EF68D3">
            <w:pPr>
              <w:pStyle w:val="Tabla"/>
            </w:pPr>
            <w:r>
              <w:t>#8</w:t>
            </w:r>
            <w:r w:rsidR="000452A8">
              <w:t>, #9 y #10</w:t>
            </w:r>
          </w:p>
        </w:tc>
        <w:tc>
          <w:tcPr>
            <w:tcW w:w="963" w:type="pct"/>
            <w:shd w:val="clear" w:color="auto" w:fill="F2F2F2" w:themeFill="background1" w:themeFillShade="F2"/>
            <w:vAlign w:val="center"/>
          </w:tcPr>
          <w:p w:rsidR="00F74F41" w:rsidRDefault="004110C2" w:rsidP="004110C2">
            <w:pPr>
              <w:pStyle w:val="Tabla"/>
            </w:pPr>
            <w:r>
              <w:t>07/01/</w:t>
            </w:r>
            <w:r w:rsidR="000452A8">
              <w:t>18</w:t>
            </w:r>
          </w:p>
        </w:tc>
        <w:tc>
          <w:tcPr>
            <w:tcW w:w="2302" w:type="pct"/>
            <w:shd w:val="clear" w:color="auto" w:fill="F2F2F2" w:themeFill="background1" w:themeFillShade="F2"/>
            <w:vAlign w:val="center"/>
          </w:tcPr>
          <w:p w:rsidR="00F74F41" w:rsidRDefault="000452A8" w:rsidP="00036F36">
            <w:pPr>
              <w:pStyle w:val="Tabla"/>
            </w:pPr>
            <w:r>
              <w:t xml:space="preserve">Retomado y </w:t>
            </w:r>
            <w:proofErr w:type="spellStart"/>
            <w:r>
              <w:t>replanificación</w:t>
            </w:r>
            <w:proofErr w:type="spellEnd"/>
          </w:p>
        </w:tc>
      </w:tr>
      <w:tr w:rsidR="004110C2" w:rsidTr="001A2EE8">
        <w:trPr>
          <w:jc w:val="center"/>
        </w:trPr>
        <w:tc>
          <w:tcPr>
            <w:tcW w:w="616" w:type="pct"/>
            <w:shd w:val="clear" w:color="auto" w:fill="F2F2F2" w:themeFill="background1" w:themeFillShade="F2"/>
            <w:vAlign w:val="center"/>
          </w:tcPr>
          <w:p w:rsidR="004110C2" w:rsidRDefault="004110C2" w:rsidP="00E44B60">
            <w:pPr>
              <w:pStyle w:val="Tabla"/>
            </w:pPr>
            <w:r>
              <w:t>1.9</w:t>
            </w:r>
          </w:p>
        </w:tc>
        <w:tc>
          <w:tcPr>
            <w:tcW w:w="1120" w:type="pct"/>
            <w:shd w:val="clear" w:color="auto" w:fill="F2F2F2" w:themeFill="background1" w:themeFillShade="F2"/>
            <w:vAlign w:val="center"/>
          </w:tcPr>
          <w:p w:rsidR="004110C2" w:rsidRDefault="004110C2" w:rsidP="00EF68D3">
            <w:pPr>
              <w:pStyle w:val="Tabla"/>
            </w:pPr>
            <w:r>
              <w:t>#8</w:t>
            </w:r>
          </w:p>
        </w:tc>
        <w:tc>
          <w:tcPr>
            <w:tcW w:w="963" w:type="pct"/>
            <w:shd w:val="clear" w:color="auto" w:fill="F2F2F2" w:themeFill="background1" w:themeFillShade="F2"/>
            <w:vAlign w:val="center"/>
          </w:tcPr>
          <w:p w:rsidR="004110C2" w:rsidRDefault="004110C2" w:rsidP="004110C2">
            <w:pPr>
              <w:pStyle w:val="Tabla"/>
            </w:pPr>
            <w:r>
              <w:t>08/01/18</w:t>
            </w:r>
          </w:p>
        </w:tc>
        <w:tc>
          <w:tcPr>
            <w:tcW w:w="2302" w:type="pct"/>
            <w:shd w:val="clear" w:color="auto" w:fill="F2F2F2" w:themeFill="background1" w:themeFillShade="F2"/>
            <w:vAlign w:val="center"/>
          </w:tcPr>
          <w:p w:rsidR="004110C2" w:rsidRDefault="004110C2" w:rsidP="00036F36">
            <w:pPr>
              <w:pStyle w:val="Tabla"/>
            </w:pPr>
            <w:r>
              <w:t>Iteración #8</w:t>
            </w:r>
          </w:p>
        </w:tc>
      </w:tr>
    </w:tbl>
    <w:p w:rsidR="00E4487D" w:rsidRDefault="00E148B0" w:rsidP="004F552F">
      <w:pPr>
        <w:pStyle w:val="Ttulodeljuego"/>
        <w:jc w:val="both"/>
      </w:pPr>
      <w:r>
        <w:br w:type="page"/>
      </w:r>
    </w:p>
    <w:p w:rsidR="00057867" w:rsidRDefault="00341DC3" w:rsidP="00C64360">
      <w:pPr>
        <w:pStyle w:val="Ttulo"/>
      </w:pPr>
      <w:bookmarkStart w:id="12" w:name="_Toc478753776"/>
      <w:r>
        <w:lastRenderedPageBreak/>
        <w:t>Iteración #</w:t>
      </w:r>
      <w:r w:rsidR="004A0D1B">
        <w:t>0</w:t>
      </w:r>
      <w:bookmarkEnd w:id="12"/>
    </w:p>
    <w:p w:rsidR="00C64360" w:rsidRDefault="003C2BC4" w:rsidP="00DC7CE5">
      <w:pPr>
        <w:pStyle w:val="Ttulo1"/>
      </w:pPr>
      <w:bookmarkStart w:id="13" w:name="_Toc478753777"/>
      <w:r>
        <w:t>Propósito</w:t>
      </w:r>
      <w:bookmarkEnd w:id="13"/>
    </w:p>
    <w:p w:rsidR="00226ACB" w:rsidRDefault="00226ACB" w:rsidP="00226ACB">
      <w:r>
        <w:t>Poner en marcha la producción del proyecto, a la vez que queda zanjada la preproducción.</w:t>
      </w:r>
    </w:p>
    <w:p w:rsidR="00615131" w:rsidRDefault="00615131" w:rsidP="00615131">
      <w:pPr>
        <w:pStyle w:val="Ttulo1"/>
      </w:pPr>
      <w:bookmarkStart w:id="14" w:name="_Toc478753778"/>
      <w:r>
        <w:t xml:space="preserve">Objetivos y </w:t>
      </w:r>
      <w:proofErr w:type="spellStart"/>
      <w:r>
        <w:t>subobjetivos</w:t>
      </w:r>
      <w:bookmarkEnd w:id="14"/>
      <w:proofErr w:type="spellEnd"/>
    </w:p>
    <w:p w:rsidR="00046436" w:rsidRDefault="00226ACB" w:rsidP="00046436">
      <w:pPr>
        <w:pStyle w:val="Prrafodelista"/>
      </w:pPr>
      <w:r>
        <w:t xml:space="preserve">Crear el proyecto y asociarle un repositorio tanto de control de versiones </w:t>
      </w:r>
      <w:r w:rsidR="00046436">
        <w:t>como de alojamiento en la nube.</w:t>
      </w:r>
    </w:p>
    <w:p w:rsidR="00F60727" w:rsidRDefault="00046436" w:rsidP="00046436">
      <w:pPr>
        <w:pStyle w:val="Prrafodelista"/>
        <w:numPr>
          <w:ilvl w:val="1"/>
          <w:numId w:val="2"/>
        </w:numPr>
      </w:pPr>
      <w:r>
        <w:t xml:space="preserve">Se usará la dupla </w:t>
      </w:r>
      <w:proofErr w:type="spellStart"/>
      <w:r>
        <w:t>Git+Github</w:t>
      </w:r>
      <w:proofErr w:type="spellEnd"/>
      <w:r w:rsidR="00F60727">
        <w:t>.</w:t>
      </w:r>
    </w:p>
    <w:p w:rsidR="00615131" w:rsidRDefault="00046436" w:rsidP="00046436">
      <w:pPr>
        <w:pStyle w:val="Prrafodelista"/>
        <w:numPr>
          <w:ilvl w:val="1"/>
          <w:numId w:val="2"/>
        </w:numPr>
      </w:pPr>
      <w:proofErr w:type="spellStart"/>
      <w:r>
        <w:t>SourceTree</w:t>
      </w:r>
      <w:proofErr w:type="spellEnd"/>
      <w:r w:rsidR="00F60727">
        <w:t xml:space="preserve"> actuará localmente</w:t>
      </w:r>
      <w:r>
        <w:t xml:space="preserve"> como medio manejador.</w:t>
      </w:r>
    </w:p>
    <w:p w:rsidR="00F60727" w:rsidRDefault="00F60727" w:rsidP="00046436">
      <w:pPr>
        <w:pStyle w:val="Prrafodelista"/>
        <w:numPr>
          <w:ilvl w:val="1"/>
          <w:numId w:val="2"/>
        </w:numPr>
      </w:pPr>
      <w:r>
        <w:t xml:space="preserve">El archivo de ignorados se </w:t>
      </w:r>
      <w:r w:rsidR="00305AD0">
        <w:t xml:space="preserve">tomará directamente de la plantilla que </w:t>
      </w:r>
      <w:proofErr w:type="spellStart"/>
      <w:r w:rsidR="00305AD0">
        <w:t>Github</w:t>
      </w:r>
      <w:proofErr w:type="spellEnd"/>
      <w:r w:rsidR="00305AD0">
        <w:t xml:space="preserve"> ofrece para </w:t>
      </w:r>
      <w:proofErr w:type="spellStart"/>
      <w:r w:rsidR="00305AD0">
        <w:t>Unity</w:t>
      </w:r>
      <w:proofErr w:type="spellEnd"/>
      <w:r w:rsidR="00305AD0">
        <w:t>, y</w:t>
      </w:r>
      <w:r>
        <w:t xml:space="preserve"> no será modificado.</w:t>
      </w:r>
    </w:p>
    <w:p w:rsidR="00F60727" w:rsidRDefault="00F60727" w:rsidP="00F60727">
      <w:pPr>
        <w:pStyle w:val="Prrafodelista"/>
      </w:pPr>
      <w:r>
        <w:t>Planificar la primera iteración.</w:t>
      </w:r>
    </w:p>
    <w:p w:rsidR="00046436" w:rsidRDefault="00046436" w:rsidP="00615131"/>
    <w:p w:rsidR="00615131" w:rsidRDefault="002F0E13" w:rsidP="00615131">
      <w:pPr>
        <w:pStyle w:val="Ttulo1"/>
      </w:pPr>
      <w:bookmarkStart w:id="15" w:name="_Toc478753779"/>
      <w:r>
        <w:t>Reporte</w:t>
      </w:r>
      <w:bookmarkEnd w:id="15"/>
    </w:p>
    <w:p w:rsidR="005F2745" w:rsidRDefault="00305AD0" w:rsidP="00615131">
      <w:r>
        <w:t>Hay que tener en cuenta la gran cantidad de material producido hasta el momento. En las primeras iteraciones no se repetirá la creación de material gráfico base (se usarán los recursos tomados antes salvo que conlleven algún problema)</w:t>
      </w:r>
      <w:r w:rsidR="00963B6A">
        <w:t>.</w:t>
      </w:r>
    </w:p>
    <w:p w:rsidR="004A0D1B" w:rsidRDefault="004A0D1B">
      <w:pPr>
        <w:spacing w:after="200" w:line="276" w:lineRule="auto"/>
        <w:ind w:firstLine="0"/>
        <w:jc w:val="left"/>
      </w:pPr>
      <w:r>
        <w:br w:type="page"/>
      </w:r>
    </w:p>
    <w:p w:rsidR="004A0D1B" w:rsidRDefault="004A0D1B" w:rsidP="004A0D1B">
      <w:pPr>
        <w:pStyle w:val="Ttulo"/>
      </w:pPr>
      <w:bookmarkStart w:id="16" w:name="_Toc478753780"/>
      <w:r>
        <w:lastRenderedPageBreak/>
        <w:t>Iteración #1</w:t>
      </w:r>
      <w:bookmarkEnd w:id="16"/>
    </w:p>
    <w:p w:rsidR="004A0D1B" w:rsidRDefault="004A0D1B" w:rsidP="004A0D1B">
      <w:pPr>
        <w:pStyle w:val="Ttulo1"/>
      </w:pPr>
      <w:bookmarkStart w:id="17" w:name="_Toc478753781"/>
      <w:r>
        <w:t>Propósito</w:t>
      </w:r>
      <w:bookmarkEnd w:id="17"/>
    </w:p>
    <w:p w:rsidR="004A0D1B" w:rsidRDefault="006C1129" w:rsidP="004A0D1B">
      <w:r>
        <w:t>Generar un objeto prefabricado relativo al personaje principal, con sus mecánicas básicas implementadas.</w:t>
      </w:r>
    </w:p>
    <w:p w:rsidR="004A0D1B" w:rsidRDefault="004A0D1B" w:rsidP="004A0D1B">
      <w:pPr>
        <w:pStyle w:val="Ttulo1"/>
      </w:pPr>
      <w:bookmarkStart w:id="18" w:name="_Toc478753782"/>
      <w:r>
        <w:t xml:space="preserve">Objetivos y </w:t>
      </w:r>
      <w:proofErr w:type="spellStart"/>
      <w:r>
        <w:t>subobjetivos</w:t>
      </w:r>
      <w:bookmarkEnd w:id="18"/>
      <w:proofErr w:type="spellEnd"/>
    </w:p>
    <w:p w:rsidR="004A0D1B" w:rsidRDefault="006C1129" w:rsidP="006C1129">
      <w:pPr>
        <w:pStyle w:val="Prrafodelista"/>
      </w:pPr>
      <w:r>
        <w:t>Crear el objeto del dado acorde con el documento de diseño.</w:t>
      </w:r>
    </w:p>
    <w:p w:rsidR="00896339" w:rsidRDefault="00896339" w:rsidP="006C1129">
      <w:pPr>
        <w:pStyle w:val="Prrafodelista"/>
      </w:pPr>
      <w:r>
        <w:t>Generar las mecánicas base.</w:t>
      </w:r>
    </w:p>
    <w:p w:rsidR="006C1129" w:rsidRDefault="00896339" w:rsidP="00896339">
      <w:pPr>
        <w:pStyle w:val="Prrafodelista"/>
        <w:numPr>
          <w:ilvl w:val="1"/>
          <w:numId w:val="2"/>
        </w:numPr>
      </w:pPr>
      <w:r>
        <w:t>Generar la mecánica de rotación.</w:t>
      </w:r>
    </w:p>
    <w:p w:rsidR="00896339" w:rsidRDefault="00896339" w:rsidP="00896339">
      <w:pPr>
        <w:pStyle w:val="Prrafodelista"/>
        <w:numPr>
          <w:ilvl w:val="1"/>
          <w:numId w:val="2"/>
        </w:numPr>
      </w:pPr>
      <w:r>
        <w:t>Generar la mecánica de movimiento rodado.</w:t>
      </w:r>
    </w:p>
    <w:p w:rsidR="00896339" w:rsidRDefault="00896339" w:rsidP="00896339">
      <w:pPr>
        <w:pStyle w:val="Prrafodelista"/>
        <w:numPr>
          <w:ilvl w:val="1"/>
          <w:numId w:val="2"/>
        </w:numPr>
      </w:pPr>
      <w:r>
        <w:t xml:space="preserve">Cabe recordar que ninguna de las dos anteriores estará </w:t>
      </w:r>
      <w:proofErr w:type="spellStart"/>
      <w:r>
        <w:t>autocontenida</w:t>
      </w:r>
      <w:proofErr w:type="spellEnd"/>
      <w:r>
        <w:t>.</w:t>
      </w:r>
    </w:p>
    <w:p w:rsidR="004A0D1B" w:rsidRDefault="00EB1D52" w:rsidP="004A0D1B">
      <w:pPr>
        <w:pStyle w:val="Ttulo1"/>
      </w:pPr>
      <w:bookmarkStart w:id="19" w:name="_Toc478753783"/>
      <w:r>
        <w:t>Reporte</w:t>
      </w:r>
      <w:bookmarkEnd w:id="19"/>
    </w:p>
    <w:p w:rsidR="004A0D1B" w:rsidRDefault="000F007A" w:rsidP="004A0D1B">
      <w:r>
        <w:t xml:space="preserve">El tamaño en unidades del dado será de 4x4 para el cubo contenedor. El </w:t>
      </w:r>
      <w:proofErr w:type="spellStart"/>
      <w:r>
        <w:t>colisionador</w:t>
      </w:r>
      <w:proofErr w:type="spellEnd"/>
      <w:r>
        <w:t xml:space="preserve"> tendrá ese tamaño y de él se cogerán las referencias necesarias. Las imágenes pueden variar el tamaño con fines estéticos mientras se mantenga el del </w:t>
      </w:r>
      <w:proofErr w:type="spellStart"/>
      <w:r>
        <w:t>colisionador</w:t>
      </w:r>
      <w:proofErr w:type="spellEnd"/>
      <w:r>
        <w:t xml:space="preserve"> (o, como poco, se modifique acorde con lo que necesiten las imágenes, nunca dejando de lado la base de 4x4 unidades).</w:t>
      </w:r>
    </w:p>
    <w:p w:rsidR="00BB525D" w:rsidRDefault="00BB525D" w:rsidP="004A0D1B"/>
    <w:p w:rsidR="000F007A" w:rsidRPr="000F007A" w:rsidRDefault="000F007A" w:rsidP="004A0D1B">
      <w:r>
        <w:t xml:space="preserve">Se asumirá </w:t>
      </w:r>
      <w:r>
        <w:rPr>
          <w:b/>
        </w:rPr>
        <w:t>siempre</w:t>
      </w:r>
      <w:r>
        <w:t xml:space="preserve"> que el dado es un cubo perfecto, de lado igual a 4. No se considera que los tamaños en eje horizontal y </w:t>
      </w:r>
      <w:r w:rsidR="00BB525D">
        <w:t>vertical difieran.</w:t>
      </w:r>
    </w:p>
    <w:p w:rsidR="004A0D1B" w:rsidRDefault="004A0D1B" w:rsidP="00615131"/>
    <w:p w:rsidR="005F2745" w:rsidRDefault="005F2745">
      <w:pPr>
        <w:spacing w:after="200" w:line="276" w:lineRule="auto"/>
        <w:ind w:firstLine="0"/>
        <w:jc w:val="left"/>
      </w:pPr>
      <w:r>
        <w:br w:type="page"/>
      </w:r>
    </w:p>
    <w:p w:rsidR="005F2745" w:rsidRDefault="005F2745" w:rsidP="005F2745">
      <w:pPr>
        <w:pStyle w:val="Ttulo"/>
      </w:pPr>
      <w:bookmarkStart w:id="20" w:name="_Toc478753784"/>
      <w:r>
        <w:lastRenderedPageBreak/>
        <w:t>Iteración #2</w:t>
      </w:r>
      <w:bookmarkEnd w:id="20"/>
    </w:p>
    <w:p w:rsidR="005F2745" w:rsidRDefault="005F2745" w:rsidP="005F2745">
      <w:pPr>
        <w:pStyle w:val="Ttulo1"/>
      </w:pPr>
      <w:bookmarkStart w:id="21" w:name="_Toc478753785"/>
      <w:r>
        <w:t>Propósito</w:t>
      </w:r>
      <w:bookmarkEnd w:id="21"/>
    </w:p>
    <w:p w:rsidR="005F2745" w:rsidRDefault="00E35437" w:rsidP="005F2745">
      <w:r>
        <w:t xml:space="preserve">Manejar la rotación de caras. </w:t>
      </w:r>
      <w:r w:rsidR="000409FC">
        <w:t>Crear una primera aproximación del gestor de juego.</w:t>
      </w:r>
    </w:p>
    <w:p w:rsidR="005F2745" w:rsidRDefault="005F2745" w:rsidP="005F2745">
      <w:pPr>
        <w:pStyle w:val="Ttulo1"/>
      </w:pPr>
      <w:bookmarkStart w:id="22" w:name="_Toc478753786"/>
      <w:r>
        <w:t xml:space="preserve">Objetivos y </w:t>
      </w:r>
      <w:proofErr w:type="spellStart"/>
      <w:r>
        <w:t>subobjetivos</w:t>
      </w:r>
      <w:bookmarkEnd w:id="22"/>
      <w:proofErr w:type="spellEnd"/>
    </w:p>
    <w:p w:rsidR="005F2745" w:rsidRDefault="000409FC" w:rsidP="000409FC">
      <w:pPr>
        <w:pStyle w:val="Prrafodelista"/>
      </w:pPr>
      <w:r>
        <w:t>Crear un gestor de juego.</w:t>
      </w:r>
    </w:p>
    <w:p w:rsidR="000409FC" w:rsidRDefault="000409FC" w:rsidP="000409FC">
      <w:pPr>
        <w:pStyle w:val="Prrafodelista"/>
        <w:numPr>
          <w:ilvl w:val="1"/>
          <w:numId w:val="2"/>
        </w:numPr>
      </w:pPr>
      <w:r>
        <w:t xml:space="preserve">Controlar la entrada de </w:t>
      </w:r>
      <w:proofErr w:type="spellStart"/>
      <w:r>
        <w:t>Unity</w:t>
      </w:r>
      <w:proofErr w:type="spellEnd"/>
      <w:r>
        <w:t xml:space="preserve"> en busca de rotación en las caras.</w:t>
      </w:r>
    </w:p>
    <w:p w:rsidR="000409FC" w:rsidRDefault="000409FC" w:rsidP="000409FC">
      <w:pPr>
        <w:pStyle w:val="Prrafodelista"/>
        <w:numPr>
          <w:ilvl w:val="1"/>
          <w:numId w:val="2"/>
        </w:numPr>
      </w:pPr>
      <w:r>
        <w:t>Que este gestor contacte con el dado para poner en marcha sendas mecánicas base.</w:t>
      </w:r>
    </w:p>
    <w:p w:rsidR="000A33BF" w:rsidRDefault="000A33BF" w:rsidP="000A33BF">
      <w:pPr>
        <w:pStyle w:val="Prrafodelista"/>
      </w:pPr>
      <w:r>
        <w:t>Queda fuera del alcance de esta iteración el movimiento rodante automático.</w:t>
      </w:r>
    </w:p>
    <w:p w:rsidR="005F2745" w:rsidRDefault="00E947F4" w:rsidP="005F2745">
      <w:pPr>
        <w:pStyle w:val="Ttulo1"/>
      </w:pPr>
      <w:bookmarkStart w:id="23" w:name="_Toc478753787"/>
      <w:r>
        <w:t>Reporte</w:t>
      </w:r>
      <w:bookmarkEnd w:id="23"/>
    </w:p>
    <w:p w:rsidR="005F2745" w:rsidRDefault="00E947F4" w:rsidP="005F2745">
      <w:r>
        <w:t xml:space="preserve">La mecánica de un solo cambio de cara por cada unidad rodada ha sido implementada. La variable </w:t>
      </w:r>
      <w:proofErr w:type="spellStart"/>
      <w:r>
        <w:rPr>
          <w:i/>
        </w:rPr>
        <w:t>threshold</w:t>
      </w:r>
      <w:proofErr w:type="spellEnd"/>
      <w:r>
        <w:t xml:space="preserve"> de </w:t>
      </w:r>
      <w:proofErr w:type="spellStart"/>
      <w:r>
        <w:rPr>
          <w:i/>
        </w:rPr>
        <w:t>RollingCube</w:t>
      </w:r>
      <w:proofErr w:type="spellEnd"/>
      <w:r>
        <w:t xml:space="preserve"> se encarga, mientras está rodando el cubo, de mantener guardado cuándo se considera el cubo posado sobre el suelo y cuándo rodante. Sólo puede cambiarse, como se especifica en el documento de diseño, cuando se considera posado.</w:t>
      </w:r>
    </w:p>
    <w:p w:rsidR="00C12F13" w:rsidRDefault="00C12F13" w:rsidP="005F2745"/>
    <w:p w:rsidR="00E947F4" w:rsidRDefault="00334E19" w:rsidP="005F2745">
      <w:r>
        <w:t xml:space="preserve">El método </w:t>
      </w:r>
      <w:proofErr w:type="spellStart"/>
      <w:r>
        <w:rPr>
          <w:i/>
        </w:rPr>
        <w:t>flip</w:t>
      </w:r>
      <w:proofErr w:type="spellEnd"/>
      <w:r>
        <w:t xml:space="preserve"> ha sido modificado para permitir directamente la inclusión del parámetro entero. Si este parámetro excede los valores permitidos (-2 y +2, ya que el cambio completo a la cara inversa se considera 0 y no 3) se lanza un error.</w:t>
      </w:r>
    </w:p>
    <w:p w:rsidR="00C12F13" w:rsidRDefault="00C12F13" w:rsidP="005F2745"/>
    <w:p w:rsidR="00334E19" w:rsidRDefault="00284EB4" w:rsidP="005F2745">
      <w:r>
        <w:t>Ha sido modificada la entrada por defecto, restringiendo al uso actual. Se eliminan los ejes. Cada movimiento corresponderá a un botón concreto, sin noción de positivo y negativo.</w:t>
      </w:r>
    </w:p>
    <w:p w:rsidR="00284EB4" w:rsidRDefault="00E81EBC" w:rsidP="005F2745">
      <w:r>
        <w:t xml:space="preserve">La variable </w:t>
      </w:r>
      <w:proofErr w:type="spellStart"/>
      <w:r>
        <w:rPr>
          <w:i/>
        </w:rPr>
        <w:t>rollingSpeed</w:t>
      </w:r>
      <w:proofErr w:type="spellEnd"/>
      <w:r>
        <w:t xml:space="preserve"> no hacía referencia en realidad a la velocidad de rodado, sino a la duración (todo lo contrario). Se ha sustituido por </w:t>
      </w:r>
      <w:proofErr w:type="spellStart"/>
      <w:r>
        <w:rPr>
          <w:i/>
        </w:rPr>
        <w:t>rollingTime</w:t>
      </w:r>
      <w:proofErr w:type="spellEnd"/>
      <w:r>
        <w:t>.</w:t>
      </w:r>
    </w:p>
    <w:p w:rsidR="00C12F13" w:rsidRDefault="00C12F13" w:rsidP="005F2745"/>
    <w:p w:rsidR="00E81EBC" w:rsidRPr="00E81EBC" w:rsidRDefault="00E81EBC" w:rsidP="005F2745">
      <w:r>
        <w:t>La constante de instantes en los cuales se divide cada rotación ha sido instaurada a 60, considerando que en el caso de que el tiempo de rotación sea de 1 segundo, los fotogramas por segundo de la animación de rotación serán 60, medida estándar.</w:t>
      </w:r>
    </w:p>
    <w:p w:rsidR="00615131" w:rsidRPr="00615131" w:rsidRDefault="00615131" w:rsidP="00615131"/>
    <w:p w:rsidR="005C3156" w:rsidRDefault="005C3156">
      <w:pPr>
        <w:spacing w:after="200" w:line="276" w:lineRule="auto"/>
        <w:ind w:firstLine="0"/>
        <w:jc w:val="left"/>
      </w:pPr>
      <w:r>
        <w:br w:type="page"/>
      </w:r>
    </w:p>
    <w:p w:rsidR="00A3532E" w:rsidRDefault="00A3532E" w:rsidP="00BC5E9E"/>
    <w:p w:rsidR="00D0574A" w:rsidRDefault="00D0574A" w:rsidP="00D0574A">
      <w:pPr>
        <w:pStyle w:val="Ttulo"/>
      </w:pPr>
      <w:bookmarkStart w:id="24" w:name="_Toc478753788"/>
      <w:r>
        <w:t>Iteración #3</w:t>
      </w:r>
      <w:bookmarkEnd w:id="24"/>
    </w:p>
    <w:p w:rsidR="00D0574A" w:rsidRDefault="00D0574A" w:rsidP="00D0574A">
      <w:pPr>
        <w:pStyle w:val="Ttulo1"/>
      </w:pPr>
      <w:bookmarkStart w:id="25" w:name="_Toc478753789"/>
      <w:r>
        <w:t>Propósito</w:t>
      </w:r>
      <w:bookmarkEnd w:id="25"/>
    </w:p>
    <w:p w:rsidR="00D0574A" w:rsidRDefault="00D0574A" w:rsidP="00D0574A">
      <w:r>
        <w:t>Automatizar el avance del dado.</w:t>
      </w:r>
    </w:p>
    <w:p w:rsidR="00D0574A" w:rsidRDefault="00D0574A" w:rsidP="00D0574A">
      <w:pPr>
        <w:pStyle w:val="Ttulo1"/>
      </w:pPr>
      <w:bookmarkStart w:id="26" w:name="_Toc478753790"/>
      <w:r>
        <w:t xml:space="preserve">Objetivos y </w:t>
      </w:r>
      <w:proofErr w:type="spellStart"/>
      <w:r>
        <w:t>subobjetivos</w:t>
      </w:r>
      <w:bookmarkEnd w:id="26"/>
      <w:proofErr w:type="spellEnd"/>
    </w:p>
    <w:p w:rsidR="00D0574A" w:rsidRDefault="00D0574A" w:rsidP="00D0574A">
      <w:pPr>
        <w:pStyle w:val="Prrafodelista"/>
      </w:pPr>
      <w:r>
        <w:t>Dotar al gestor de juego de impulso automático al dado.</w:t>
      </w:r>
    </w:p>
    <w:p w:rsidR="00D0574A" w:rsidRDefault="00D0574A" w:rsidP="00D0574A">
      <w:pPr>
        <w:pStyle w:val="Prrafodelista"/>
        <w:numPr>
          <w:ilvl w:val="1"/>
          <w:numId w:val="2"/>
        </w:numPr>
      </w:pPr>
      <w:r>
        <w:t xml:space="preserve">Basarse en </w:t>
      </w:r>
      <w:r w:rsidR="00127E97">
        <w:t>una medida similar al tempo musical</w:t>
      </w:r>
      <w:r>
        <w:t>.</w:t>
      </w:r>
    </w:p>
    <w:p w:rsidR="00127E97" w:rsidRDefault="00127E97" w:rsidP="00D0574A">
      <w:pPr>
        <w:pStyle w:val="Prrafodelista"/>
        <w:numPr>
          <w:ilvl w:val="1"/>
          <w:numId w:val="2"/>
        </w:numPr>
      </w:pPr>
      <w:r>
        <w:t>Modificar parámetros necesarios en el dado según el tempo.</w:t>
      </w:r>
    </w:p>
    <w:p w:rsidR="00D0574A" w:rsidRDefault="00127E97" w:rsidP="00D0574A">
      <w:pPr>
        <w:pStyle w:val="Prrafodelista"/>
        <w:numPr>
          <w:ilvl w:val="1"/>
          <w:numId w:val="2"/>
        </w:numPr>
      </w:pPr>
      <w:r>
        <w:t>Realizar pruebas con diferentes tempos para constatar los cálculos</w:t>
      </w:r>
      <w:r w:rsidR="00D0574A">
        <w:t>.</w:t>
      </w:r>
    </w:p>
    <w:p w:rsidR="00D0574A" w:rsidRDefault="00F7293A" w:rsidP="00D0574A">
      <w:pPr>
        <w:pStyle w:val="Prrafodelista"/>
      </w:pPr>
      <w:r>
        <w:t>Cámara colgante del personaje.</w:t>
      </w:r>
    </w:p>
    <w:p w:rsidR="00F7293A" w:rsidRDefault="00F7293A" w:rsidP="00F7293A">
      <w:pPr>
        <w:pStyle w:val="Prrafodelista"/>
        <w:numPr>
          <w:ilvl w:val="1"/>
          <w:numId w:val="2"/>
        </w:numPr>
      </w:pPr>
      <w:r>
        <w:t>Sin que sea hija, hacer que siga al personaje sólo en el eje horizontal.</w:t>
      </w:r>
    </w:p>
    <w:p w:rsidR="00D0574A" w:rsidRDefault="00D0574A" w:rsidP="00D0574A">
      <w:pPr>
        <w:pStyle w:val="Ttulo1"/>
      </w:pPr>
      <w:bookmarkStart w:id="27" w:name="_Toc478753791"/>
      <w:r>
        <w:t>Reporte</w:t>
      </w:r>
      <w:bookmarkEnd w:id="27"/>
    </w:p>
    <w:p w:rsidR="00EF24F6" w:rsidRDefault="00EF24F6">
      <w:pPr>
        <w:spacing w:after="200" w:line="276" w:lineRule="auto"/>
        <w:ind w:firstLine="0"/>
        <w:jc w:val="left"/>
      </w:pPr>
      <w:r>
        <w:t>La velocidad de rotación del dado también se ha ajustado al tempo, pero parece haber problemas cuando este es demasiado bajo.</w:t>
      </w:r>
    </w:p>
    <w:p w:rsidR="00EF24F6" w:rsidRDefault="00EF24F6">
      <w:pPr>
        <w:spacing w:after="200" w:line="276" w:lineRule="auto"/>
        <w:ind w:firstLine="0"/>
        <w:jc w:val="left"/>
      </w:pPr>
      <w:r>
        <w:t>Se han añadido botones de pruebas (los números del panel numérico)</w:t>
      </w:r>
      <w:r w:rsidR="003E1E53">
        <w:t xml:space="preserve"> para centralizar las pruebas mediante entrada.</w:t>
      </w:r>
    </w:p>
    <w:p w:rsidR="00F7293A" w:rsidRDefault="00F7293A">
      <w:pPr>
        <w:spacing w:after="200" w:line="276" w:lineRule="auto"/>
        <w:ind w:firstLine="0"/>
        <w:jc w:val="left"/>
      </w:pPr>
      <w:r>
        <w:br w:type="page"/>
      </w:r>
    </w:p>
    <w:p w:rsidR="00F7293A" w:rsidRDefault="00F7293A" w:rsidP="00F7293A">
      <w:pPr>
        <w:pStyle w:val="Ttulo"/>
      </w:pPr>
      <w:bookmarkStart w:id="28" w:name="_Toc478753792"/>
      <w:r>
        <w:lastRenderedPageBreak/>
        <w:t>Iteración #</w:t>
      </w:r>
      <w:r w:rsidR="00D51249">
        <w:t>4</w:t>
      </w:r>
      <w:bookmarkEnd w:id="28"/>
    </w:p>
    <w:p w:rsidR="00F7293A" w:rsidRDefault="00F7293A" w:rsidP="00F7293A">
      <w:pPr>
        <w:pStyle w:val="Ttulo1"/>
      </w:pPr>
      <w:bookmarkStart w:id="29" w:name="_Toc478753793"/>
      <w:r>
        <w:t>Propósito</w:t>
      </w:r>
      <w:bookmarkEnd w:id="29"/>
    </w:p>
    <w:p w:rsidR="00F7293A" w:rsidRDefault="00D51249" w:rsidP="00F7293A">
      <w:r>
        <w:t>Introducir el primer tipo de obstáculo.</w:t>
      </w:r>
    </w:p>
    <w:p w:rsidR="00F7293A" w:rsidRDefault="00F7293A" w:rsidP="00F7293A">
      <w:pPr>
        <w:pStyle w:val="Ttulo1"/>
      </w:pPr>
      <w:bookmarkStart w:id="30" w:name="_Toc478753794"/>
      <w:r>
        <w:t xml:space="preserve">Objetivos y </w:t>
      </w:r>
      <w:proofErr w:type="spellStart"/>
      <w:r>
        <w:t>subobjetivos</w:t>
      </w:r>
      <w:bookmarkEnd w:id="30"/>
      <w:proofErr w:type="spellEnd"/>
    </w:p>
    <w:p w:rsidR="00F7293A" w:rsidRDefault="00D51249" w:rsidP="00F7293A">
      <w:pPr>
        <w:pStyle w:val="Prrafodelista"/>
      </w:pPr>
      <w:r>
        <w:t xml:space="preserve">Crear </w:t>
      </w:r>
      <w:r w:rsidR="0037130A">
        <w:t>un</w:t>
      </w:r>
      <w:r>
        <w:t xml:space="preserve"> prefabricado </w:t>
      </w:r>
      <w:r w:rsidR="0037130A">
        <w:t>básico para</w:t>
      </w:r>
      <w:r>
        <w:t xml:space="preserve"> la marca.</w:t>
      </w:r>
    </w:p>
    <w:p w:rsidR="00D51249" w:rsidRDefault="00D51249" w:rsidP="00F7293A">
      <w:pPr>
        <w:pStyle w:val="Prrafodelista"/>
      </w:pPr>
      <w:r>
        <w:t>Crear el comportamiento de la marca</w:t>
      </w:r>
      <w:r w:rsidR="0037130A">
        <w:t xml:space="preserve"> sopesando herencia o algún otro método.</w:t>
      </w:r>
    </w:p>
    <w:p w:rsidR="0037130A" w:rsidRDefault="003856F3" w:rsidP="00F7293A">
      <w:pPr>
        <w:pStyle w:val="Prrafodelista"/>
      </w:pPr>
      <w:r>
        <w:t>Crear una primera versión de una rejilla, con fines ilustrativos.</w:t>
      </w:r>
    </w:p>
    <w:p w:rsidR="00B804CD" w:rsidRDefault="00F7293A" w:rsidP="00F7293A">
      <w:pPr>
        <w:pStyle w:val="Ttulo1"/>
      </w:pPr>
      <w:bookmarkStart w:id="31" w:name="_Toc478753795"/>
      <w:r>
        <w:t>Reporte</w:t>
      </w:r>
      <w:bookmarkEnd w:id="31"/>
    </w:p>
    <w:p w:rsidR="00F7293A" w:rsidRDefault="006C7133" w:rsidP="00F7293A">
      <w:r>
        <w:t xml:space="preserve">Se ha restringido la gráfica de zona considerada suelo a sólo su parte positiva. Era una modificación necesaria para </w:t>
      </w:r>
      <w:r w:rsidR="005E1FFD">
        <w:t>desacoplar en el tiempo los pulsos (</w:t>
      </w:r>
      <w:r w:rsidR="005E1FFD">
        <w:rPr>
          <w:i/>
        </w:rPr>
        <w:t>tempo</w:t>
      </w:r>
      <w:r w:rsidR="005E1FFD">
        <w:t xml:space="preserve">) y los cambios de </w:t>
      </w:r>
      <w:proofErr w:type="spellStart"/>
      <w:r w:rsidR="005E1FFD">
        <w:t>caral</w:t>
      </w:r>
      <w:proofErr w:type="spellEnd"/>
      <w:r w:rsidR="005E1FFD">
        <w:t>, que en ocasiones concurrían en diferente orden y complicaban mucho el funcionamiento de los obstáculos.</w:t>
      </w:r>
    </w:p>
    <w:p w:rsidR="005E1FFD" w:rsidRDefault="005E1FFD" w:rsidP="00F7293A"/>
    <w:p w:rsidR="005E1FFD" w:rsidRDefault="005E1FFD" w:rsidP="00F7293A">
      <w:r>
        <w:t xml:space="preserve">La marca se ha desarrollado finalmente como herencia, separando el resto de elementos de diseño que la rodearán y generando una taxonomía donde herencia y composición, con restricciones, marcan </w:t>
      </w:r>
      <w:r w:rsidR="00FB5D67">
        <w:t>los componentes de dichos elementos de diseño y sus relaciones.</w:t>
      </w:r>
    </w:p>
    <w:p w:rsidR="00FB5D67" w:rsidRDefault="00FB5D67" w:rsidP="00F7293A"/>
    <w:p w:rsidR="00FB5D67" w:rsidRPr="00FB5D67" w:rsidRDefault="00FB5D67" w:rsidP="00F7293A">
      <w:r>
        <w:t xml:space="preserve">Se postergó la creación de la rejilla </w:t>
      </w:r>
      <w:r>
        <w:rPr>
          <w:i/>
        </w:rPr>
        <w:t>sine die</w:t>
      </w:r>
      <w:r>
        <w:t xml:space="preserve"> por su falta de  utilidad.</w:t>
      </w:r>
    </w:p>
    <w:p w:rsidR="00D51249" w:rsidRDefault="00D51249">
      <w:pPr>
        <w:spacing w:after="200" w:line="276" w:lineRule="auto"/>
        <w:ind w:firstLine="0"/>
        <w:jc w:val="left"/>
      </w:pPr>
      <w:r>
        <w:br w:type="page"/>
      </w:r>
    </w:p>
    <w:p w:rsidR="00D51249" w:rsidRDefault="00D51249" w:rsidP="00D51249">
      <w:pPr>
        <w:pStyle w:val="Ttulo"/>
      </w:pPr>
      <w:bookmarkStart w:id="32" w:name="_Toc478753796"/>
      <w:r>
        <w:lastRenderedPageBreak/>
        <w:t>Iteración #</w:t>
      </w:r>
      <w:r w:rsidR="009C7AFC">
        <w:t>5</w:t>
      </w:r>
      <w:bookmarkEnd w:id="32"/>
    </w:p>
    <w:p w:rsidR="00046892" w:rsidRDefault="00046892" w:rsidP="00D51249">
      <w:pPr>
        <w:pStyle w:val="Ttulo1"/>
      </w:pPr>
      <w:bookmarkStart w:id="33" w:name="_Toc478753797"/>
      <w:r>
        <w:t>Propósito</w:t>
      </w:r>
      <w:bookmarkEnd w:id="33"/>
    </w:p>
    <w:p w:rsidR="00046892" w:rsidRPr="00046892" w:rsidRDefault="00046892" w:rsidP="00046892">
      <w:r>
        <w:t>Iteración puente.</w:t>
      </w:r>
    </w:p>
    <w:p w:rsidR="00D51249" w:rsidRDefault="00046892" w:rsidP="00D51249">
      <w:pPr>
        <w:pStyle w:val="Ttulo1"/>
      </w:pPr>
      <w:bookmarkStart w:id="34" w:name="_Toc478753798"/>
      <w:r>
        <w:t xml:space="preserve">Objetivos y </w:t>
      </w:r>
      <w:proofErr w:type="spellStart"/>
      <w:r>
        <w:t>subobjetivos</w:t>
      </w:r>
      <w:bookmarkEnd w:id="34"/>
      <w:proofErr w:type="spellEnd"/>
    </w:p>
    <w:p w:rsidR="00D51249" w:rsidRDefault="00046892" w:rsidP="00046892">
      <w:pPr>
        <w:pStyle w:val="Prrafodelista"/>
      </w:pPr>
      <w:r>
        <w:t>Documentación hasta el momento, tanto en documento como en código (mucha ha sido añadida ya durante el desarrollo).</w:t>
      </w:r>
    </w:p>
    <w:p w:rsidR="00046892" w:rsidRDefault="00046892" w:rsidP="00046892">
      <w:pPr>
        <w:pStyle w:val="Prrafodelista"/>
      </w:pPr>
      <w:r>
        <w:t>Arreglar los errores reportados en la reserva de tareas.</w:t>
      </w:r>
    </w:p>
    <w:p w:rsidR="004160F9" w:rsidRDefault="004160F9" w:rsidP="00046892">
      <w:pPr>
        <w:pStyle w:val="Prrafodelista"/>
      </w:pPr>
      <w:proofErr w:type="spellStart"/>
      <w:r>
        <w:t>Preproducir</w:t>
      </w:r>
      <w:proofErr w:type="spellEnd"/>
      <w:r>
        <w:t xml:space="preserve"> las siguientes iteraciones a alto nivel de abstracción, al igual que se hizo antes de comenzar la producción.</w:t>
      </w:r>
    </w:p>
    <w:p w:rsidR="005865B3" w:rsidRDefault="005865B3" w:rsidP="00046892">
      <w:pPr>
        <w:pStyle w:val="Prrafodelista"/>
      </w:pPr>
      <w:r>
        <w:t>Inclusión de la documentación en el repositorio, tanto para su respaldo como para aplicarle el control de versiones.</w:t>
      </w:r>
    </w:p>
    <w:p w:rsidR="00D51249" w:rsidRDefault="00D51249" w:rsidP="00D51249">
      <w:pPr>
        <w:pStyle w:val="Ttulo1"/>
      </w:pPr>
      <w:bookmarkStart w:id="35" w:name="_Toc478753799"/>
      <w:r>
        <w:t>Reporte</w:t>
      </w:r>
      <w:bookmarkEnd w:id="35"/>
    </w:p>
    <w:p w:rsidR="00D51249" w:rsidRDefault="00A71CAA" w:rsidP="00D51249">
      <w:r>
        <w:t>Actualizada la enciclopedia de diseño con el estado actual.</w:t>
      </w:r>
    </w:p>
    <w:p w:rsidR="00A71CAA" w:rsidRDefault="00A71CAA">
      <w:pPr>
        <w:spacing w:after="200" w:line="276" w:lineRule="auto"/>
        <w:ind w:firstLine="0"/>
        <w:jc w:val="left"/>
      </w:pPr>
      <w:r>
        <w:br w:type="page"/>
      </w:r>
    </w:p>
    <w:p w:rsidR="00A71CAA" w:rsidRDefault="00A71CAA" w:rsidP="00A71CAA">
      <w:pPr>
        <w:pStyle w:val="Ttulo"/>
      </w:pPr>
      <w:r>
        <w:lastRenderedPageBreak/>
        <w:t>Iteración #6</w:t>
      </w:r>
    </w:p>
    <w:p w:rsidR="00A71CAA" w:rsidRDefault="00A71CAA" w:rsidP="00A71CAA">
      <w:pPr>
        <w:pStyle w:val="Ttulo1"/>
      </w:pPr>
      <w:r>
        <w:t>Propósito</w:t>
      </w:r>
    </w:p>
    <w:p w:rsidR="00A71CAA" w:rsidRPr="00046892" w:rsidRDefault="00A71CAA" w:rsidP="00A71CAA">
      <w:r>
        <w:t>Añadir los últimos objetos básicos.</w:t>
      </w:r>
    </w:p>
    <w:p w:rsidR="00A71CAA" w:rsidRDefault="00A71CAA" w:rsidP="00A71CAA">
      <w:pPr>
        <w:pStyle w:val="Ttulo1"/>
      </w:pPr>
      <w:r>
        <w:t xml:space="preserve">Objetivos y </w:t>
      </w:r>
      <w:proofErr w:type="spellStart"/>
      <w:r>
        <w:t>subobjetivos</w:t>
      </w:r>
      <w:proofErr w:type="spellEnd"/>
    </w:p>
    <w:p w:rsidR="00A71CAA" w:rsidRDefault="00A71CAA" w:rsidP="00A71CAA">
      <w:pPr>
        <w:pStyle w:val="Prrafodelista"/>
      </w:pPr>
      <w:r>
        <w:t>Crear los portales.</w:t>
      </w:r>
    </w:p>
    <w:p w:rsidR="00A71CAA" w:rsidRDefault="00A71CAA" w:rsidP="00A71CAA">
      <w:pPr>
        <w:pStyle w:val="Prrafodelista"/>
      </w:pPr>
      <w:r>
        <w:t>Crear la pila de huellas.</w:t>
      </w:r>
    </w:p>
    <w:p w:rsidR="00A71CAA" w:rsidRDefault="00A71CAA" w:rsidP="00A71CAA">
      <w:pPr>
        <w:pStyle w:val="Prrafodelista"/>
      </w:pPr>
      <w:r>
        <w:t>Crear los giradores.</w:t>
      </w:r>
    </w:p>
    <w:p w:rsidR="00A71CAA" w:rsidRDefault="00A71CAA" w:rsidP="00A71CAA">
      <w:pPr>
        <w:pStyle w:val="Prrafodelista"/>
      </w:pPr>
      <w:r>
        <w:t>Crear los postes.</w:t>
      </w:r>
    </w:p>
    <w:p w:rsidR="00A71CAA" w:rsidRDefault="00A71CAA" w:rsidP="00A71CAA">
      <w:pPr>
        <w:pStyle w:val="Prrafodelista"/>
      </w:pPr>
      <w:r>
        <w:t>Documentar todos los elementos de diseño.</w:t>
      </w:r>
    </w:p>
    <w:p w:rsidR="00A71CAA" w:rsidRDefault="00A71CAA" w:rsidP="00A71CAA">
      <w:pPr>
        <w:pStyle w:val="Ttulo1"/>
      </w:pPr>
      <w:r>
        <w:t>Reporte</w:t>
      </w:r>
    </w:p>
    <w:p w:rsidR="00A71CAA" w:rsidRPr="00F7293A" w:rsidRDefault="00A71CAA" w:rsidP="00A71CAA">
      <w:r>
        <w:t>Se han solucionado algunos errores derivados de añadir nuevos objetos y enfrentarlos con los antiguos. La enciclopedia de diseño guarda el estado actual.</w:t>
      </w:r>
    </w:p>
    <w:p w:rsidR="006E1E92" w:rsidRDefault="006E1E92">
      <w:pPr>
        <w:spacing w:after="200" w:line="276" w:lineRule="auto"/>
        <w:ind w:firstLine="0"/>
        <w:jc w:val="left"/>
      </w:pPr>
      <w:r>
        <w:br w:type="page"/>
      </w:r>
    </w:p>
    <w:p w:rsidR="006E1E92" w:rsidRDefault="006E1E92" w:rsidP="006E1E92">
      <w:pPr>
        <w:pStyle w:val="Ttulo"/>
      </w:pPr>
      <w:r>
        <w:lastRenderedPageBreak/>
        <w:t>Iteración #7</w:t>
      </w:r>
    </w:p>
    <w:p w:rsidR="006E1E92" w:rsidRDefault="006E1E92" w:rsidP="006E1E92">
      <w:pPr>
        <w:pStyle w:val="Ttulo1"/>
      </w:pPr>
      <w:r>
        <w:t>Propósito</w:t>
      </w:r>
    </w:p>
    <w:p w:rsidR="006E1E92" w:rsidRDefault="006E1E92" w:rsidP="006E1E92">
      <w:pPr>
        <w:rPr>
          <w:strike/>
        </w:rPr>
      </w:pPr>
      <w:r w:rsidRPr="001C03D8">
        <w:rPr>
          <w:strike/>
        </w:rPr>
        <w:t>Prototipo. Nivel de prueba.</w:t>
      </w:r>
    </w:p>
    <w:p w:rsidR="001C03D8" w:rsidRPr="001C03D8" w:rsidRDefault="001C03D8" w:rsidP="006E1E92">
      <w:proofErr w:type="spellStart"/>
      <w:r>
        <w:t>Replanificación</w:t>
      </w:r>
      <w:proofErr w:type="spellEnd"/>
      <w:r>
        <w:t>: preparación para el primer nivel de prueba.</w:t>
      </w:r>
    </w:p>
    <w:p w:rsidR="006E1E92" w:rsidRDefault="006E1E92" w:rsidP="006E1E92">
      <w:pPr>
        <w:pStyle w:val="Ttulo1"/>
      </w:pPr>
      <w:r>
        <w:t xml:space="preserve">Objetivos y </w:t>
      </w:r>
      <w:proofErr w:type="spellStart"/>
      <w:r>
        <w:t>subobjetivos</w:t>
      </w:r>
      <w:proofErr w:type="spellEnd"/>
    </w:p>
    <w:p w:rsidR="006E1E92" w:rsidRDefault="006E1E92" w:rsidP="006E1E92">
      <w:pPr>
        <w:pStyle w:val="Prrafodelista"/>
      </w:pPr>
      <w:r>
        <w:t>Generar las animaciones mínimas para el correcto refuerzo al jugador.</w:t>
      </w:r>
    </w:p>
    <w:p w:rsidR="006E1E92" w:rsidRDefault="006E1E92" w:rsidP="006E1E92">
      <w:pPr>
        <w:pStyle w:val="Prrafodelista"/>
        <w:numPr>
          <w:ilvl w:val="1"/>
          <w:numId w:val="2"/>
        </w:numPr>
      </w:pPr>
      <w:r>
        <w:t>Animaciones mínimas de los postes.</w:t>
      </w:r>
    </w:p>
    <w:p w:rsidR="006E1E92" w:rsidRDefault="006E1E92" w:rsidP="006E1E92">
      <w:pPr>
        <w:pStyle w:val="Prrafodelista"/>
        <w:numPr>
          <w:ilvl w:val="1"/>
          <w:numId w:val="2"/>
        </w:numPr>
      </w:pPr>
      <w:r>
        <w:t>Animaciones mínimas de las veletas.</w:t>
      </w:r>
    </w:p>
    <w:p w:rsidR="006E1E92" w:rsidRDefault="006E1E92" w:rsidP="006E1E92">
      <w:pPr>
        <w:pStyle w:val="Prrafodelista"/>
        <w:numPr>
          <w:ilvl w:val="1"/>
          <w:numId w:val="2"/>
        </w:numPr>
      </w:pPr>
      <w:r>
        <w:t>Posibles animaciones mínimas de otros elementos de diseño.</w:t>
      </w:r>
    </w:p>
    <w:p w:rsidR="006E1E92" w:rsidRDefault="006E1E92" w:rsidP="006E1E92">
      <w:pPr>
        <w:pStyle w:val="Prrafodelista"/>
      </w:pPr>
      <w:r>
        <w:t>Esbozar fondos de prueba de distintos tipos.</w:t>
      </w:r>
    </w:p>
    <w:p w:rsidR="006E1E92" w:rsidRDefault="006E1E92" w:rsidP="006E1E92">
      <w:pPr>
        <w:pStyle w:val="Prrafodelista"/>
        <w:numPr>
          <w:ilvl w:val="1"/>
          <w:numId w:val="2"/>
        </w:numPr>
      </w:pPr>
      <w:r>
        <w:t xml:space="preserve">Esbozar fondos </w:t>
      </w:r>
      <w:r w:rsidR="008D18C9">
        <w:t>de desplazamiento.</w:t>
      </w:r>
    </w:p>
    <w:p w:rsidR="008D18C9" w:rsidRDefault="008D18C9" w:rsidP="006E1E92">
      <w:pPr>
        <w:pStyle w:val="Prrafodelista"/>
        <w:numPr>
          <w:ilvl w:val="1"/>
          <w:numId w:val="2"/>
        </w:numPr>
      </w:pPr>
      <w:r>
        <w:t>Esbozar fondos de paralaje.</w:t>
      </w:r>
    </w:p>
    <w:p w:rsidR="008D18C9" w:rsidRDefault="008D18C9" w:rsidP="006E1E92">
      <w:pPr>
        <w:pStyle w:val="Prrafodelista"/>
        <w:numPr>
          <w:ilvl w:val="1"/>
          <w:numId w:val="2"/>
        </w:numPr>
      </w:pPr>
      <w:r>
        <w:t>Documentar la diferencia entre ambos.</w:t>
      </w:r>
    </w:p>
    <w:p w:rsidR="001C03D8" w:rsidRDefault="001C03D8" w:rsidP="001C03D8">
      <w:pPr>
        <w:pStyle w:val="Prrafodelista"/>
      </w:pPr>
      <w:r>
        <w:t>Disponer un editor de niveles básico</w:t>
      </w:r>
      <w:r w:rsidR="005256D5">
        <w:t>.</w:t>
      </w:r>
    </w:p>
    <w:p w:rsidR="005256D5" w:rsidRDefault="00453F6B" w:rsidP="005256D5">
      <w:pPr>
        <w:pStyle w:val="Prrafodelista"/>
        <w:numPr>
          <w:ilvl w:val="1"/>
          <w:numId w:val="2"/>
        </w:numPr>
      </w:pPr>
      <w:proofErr w:type="spellStart"/>
      <w:r>
        <w:rPr>
          <w:i/>
        </w:rPr>
        <w:t>Transform</w:t>
      </w:r>
      <w:proofErr w:type="spellEnd"/>
      <w:r>
        <w:t xml:space="preserve"> alternativo para casillas.</w:t>
      </w:r>
    </w:p>
    <w:p w:rsidR="00453F6B" w:rsidRDefault="00453F6B" w:rsidP="005256D5">
      <w:pPr>
        <w:pStyle w:val="Prrafodelista"/>
        <w:numPr>
          <w:ilvl w:val="1"/>
          <w:numId w:val="2"/>
        </w:numPr>
      </w:pPr>
      <w:r>
        <w:t>Generador de plataformas.</w:t>
      </w:r>
    </w:p>
    <w:p w:rsidR="00453F6B" w:rsidRDefault="00453F6B" w:rsidP="005256D5">
      <w:pPr>
        <w:pStyle w:val="Prrafodelista"/>
        <w:numPr>
          <w:ilvl w:val="1"/>
          <w:numId w:val="2"/>
        </w:numPr>
      </w:pPr>
      <w:r>
        <w:t>Primera aproximación de generador de elementos de nivel.</w:t>
      </w:r>
    </w:p>
    <w:p w:rsidR="006E1E92" w:rsidRDefault="006E1E92" w:rsidP="006E1E92">
      <w:pPr>
        <w:pStyle w:val="Ttulo1"/>
      </w:pPr>
      <w:r>
        <w:t>Reporte</w:t>
      </w:r>
    </w:p>
    <w:p w:rsidR="006E1E92" w:rsidRDefault="001C03D8" w:rsidP="006E1E92">
      <w:r>
        <w:t xml:space="preserve">Fue necesario </w:t>
      </w:r>
      <w:r w:rsidR="005256D5">
        <w:t>atrasar una iteración el prototipo, por el volumen que estaba tomando esta séptima. T</w:t>
      </w:r>
      <w:r w:rsidR="00453F6B">
        <w:t>anto el editor como el correcto funcionamiento de los fondos retrasó bastante la primera toma de contacto con las mecánicas, de cara al prototipo.</w:t>
      </w:r>
    </w:p>
    <w:p w:rsidR="00453F6B" w:rsidRDefault="00453F6B" w:rsidP="006E1E92">
      <w:r>
        <w:t>Hubo un error con el fondo</w:t>
      </w:r>
      <w:r w:rsidR="00D5456E">
        <w:t xml:space="preserve"> estático una vez ya estaba funcionando correctamente (al ser todo ocurrido dentro de la misma iteración, no hay documentación previa al error). De repente se desplazaba en el eje vertical; se debía a problemas de cohesión entre la escala local y las modificaciones </w:t>
      </w:r>
      <w:r w:rsidR="002D1C53">
        <w:t>de su comportamiento a la posición local.</w:t>
      </w:r>
    </w:p>
    <w:p w:rsidR="008C2EF3" w:rsidRDefault="008C2EF3" w:rsidP="006E1E92"/>
    <w:p w:rsidR="008C2EF3" w:rsidRPr="008C2EF3" w:rsidRDefault="008C2EF3" w:rsidP="006E1E92">
      <w:r>
        <w:t xml:space="preserve">Se ha resuelto </w:t>
      </w:r>
      <w:r>
        <w:rPr>
          <w:i/>
        </w:rPr>
        <w:t>ad hoc</w:t>
      </w:r>
      <w:r>
        <w:t xml:space="preserve"> que la parte izquierda de la plataforma también tenga disparador de pérdida de suelo </w:t>
      </w:r>
      <w:r w:rsidRPr="008C2EF3">
        <w:rPr>
          <w:i/>
        </w:rPr>
        <w:t>(</w:t>
      </w:r>
      <w:proofErr w:type="spellStart"/>
      <w:r>
        <w:rPr>
          <w:i/>
        </w:rPr>
        <w:t>End</w:t>
      </w:r>
      <w:proofErr w:type="spellEnd"/>
      <w:r>
        <w:rPr>
          <w:i/>
        </w:rPr>
        <w:t xml:space="preserve"> of </w:t>
      </w:r>
      <w:proofErr w:type="spellStart"/>
      <w:r>
        <w:rPr>
          <w:i/>
        </w:rPr>
        <w:t>Platform</w:t>
      </w:r>
      <w:proofErr w:type="spellEnd"/>
      <w:r>
        <w:rPr>
          <w:i/>
        </w:rPr>
        <w:t>)</w:t>
      </w:r>
      <w:r>
        <w:t>.</w:t>
      </w:r>
      <w:r w:rsidR="00F01AC3">
        <w:t xml:space="preserve"> Actualmente el prefabricado ya lo incluye y, dado que la parte izquierda nunca es modificada, basta con ello.</w:t>
      </w:r>
    </w:p>
    <w:p w:rsidR="008C2EF3" w:rsidRDefault="008C2EF3" w:rsidP="006E1E92"/>
    <w:p w:rsidR="002D1C53" w:rsidRDefault="002D1C53" w:rsidP="002D1C53">
      <w:r>
        <w:t>La enciclopedia de diseño contiene todas las nuevas características y los ajustes (el posicionamiento, por ejemplo)</w:t>
      </w:r>
      <w:r w:rsidR="00F01AC3">
        <w:t>, así como lo susceptible de error</w:t>
      </w:r>
      <w:r>
        <w:t>.</w:t>
      </w:r>
    </w:p>
    <w:p w:rsidR="008C2EF3" w:rsidRDefault="008C2EF3" w:rsidP="002D1C53"/>
    <w:p w:rsidR="000452A8" w:rsidRDefault="002D1C53" w:rsidP="004110C2">
      <w:pPr>
        <w:pStyle w:val="Ttulo"/>
      </w:pPr>
      <w:r>
        <w:br w:type="page"/>
      </w:r>
      <w:r w:rsidR="00885413">
        <w:lastRenderedPageBreak/>
        <w:t>Iteración #8</w:t>
      </w:r>
    </w:p>
    <w:p w:rsidR="00054274" w:rsidRDefault="00054274" w:rsidP="00054274">
      <w:pPr>
        <w:pStyle w:val="Ttulo1"/>
      </w:pPr>
      <w:r>
        <w:t>Propósito</w:t>
      </w:r>
    </w:p>
    <w:p w:rsidR="00054274" w:rsidRPr="00885413" w:rsidRDefault="00054274" w:rsidP="00054274">
      <w:r>
        <w:t xml:space="preserve">Reencuentro con el proyecto y </w:t>
      </w:r>
      <w:proofErr w:type="spellStart"/>
      <w:r>
        <w:t>replanificación</w:t>
      </w:r>
      <w:proofErr w:type="spellEnd"/>
      <w:r>
        <w:t>.</w:t>
      </w:r>
    </w:p>
    <w:p w:rsidR="00054274" w:rsidRDefault="00054274" w:rsidP="00054274">
      <w:pPr>
        <w:pStyle w:val="Ttulo1"/>
      </w:pPr>
      <w:r>
        <w:t xml:space="preserve">Objetivos y </w:t>
      </w:r>
      <w:proofErr w:type="spellStart"/>
      <w:r>
        <w:t>subobjetivos</w:t>
      </w:r>
      <w:proofErr w:type="spellEnd"/>
    </w:p>
    <w:p w:rsidR="00054274" w:rsidRDefault="00054274" w:rsidP="00054274">
      <w:pPr>
        <w:pStyle w:val="Prrafodelista"/>
        <w:numPr>
          <w:ilvl w:val="1"/>
          <w:numId w:val="2"/>
        </w:numPr>
      </w:pPr>
      <w:r>
        <w:t>Recuperar la visión de conjunto sobre el código.</w:t>
      </w:r>
    </w:p>
    <w:p w:rsidR="00054274" w:rsidRDefault="00054274" w:rsidP="00054274">
      <w:pPr>
        <w:pStyle w:val="Prrafodelista"/>
        <w:numPr>
          <w:ilvl w:val="1"/>
          <w:numId w:val="2"/>
        </w:numPr>
      </w:pPr>
      <w:r>
        <w:t>Retomar la documentación.</w:t>
      </w:r>
    </w:p>
    <w:p w:rsidR="00054274" w:rsidRDefault="00054274" w:rsidP="00054274">
      <w:pPr>
        <w:pStyle w:val="Prrafodelista"/>
        <w:numPr>
          <w:ilvl w:val="1"/>
          <w:numId w:val="2"/>
        </w:numPr>
      </w:pPr>
      <w:r>
        <w:t>Recuperar la documentación de diseño y abordarla.</w:t>
      </w:r>
    </w:p>
    <w:p w:rsidR="00054274" w:rsidRDefault="00054274" w:rsidP="00054274">
      <w:pPr>
        <w:pStyle w:val="Ttulo1"/>
      </w:pPr>
      <w:r>
        <w:t>Reporte</w:t>
      </w:r>
    </w:p>
    <w:p w:rsidR="00054274" w:rsidRDefault="004110C2" w:rsidP="00054274">
      <w:r>
        <w:t>Añadida sin planificación previa nueva veleta estática. Arreglada, a su vez, la veleta intermitente, que no modificaba su aspecto pese a sí cambiar con cada pulso su dirección (a nivel de atributo).</w:t>
      </w:r>
    </w:p>
    <w:p w:rsidR="00E03B67" w:rsidRDefault="00E03B67" w:rsidP="00054274">
      <w:r>
        <w:t>Documentado el código mediante XML.</w:t>
      </w:r>
    </w:p>
    <w:p w:rsidR="00E03B67" w:rsidRDefault="00E03B67" w:rsidP="00054274">
      <w:r>
        <w:t xml:space="preserve">Añadidos varios comentarios </w:t>
      </w:r>
      <w:r>
        <w:rPr>
          <w:i/>
        </w:rPr>
        <w:t>TO-DO</w:t>
      </w:r>
      <w:r>
        <w:t xml:space="preserve"> y de prevención. Podrían generar problemas, por lo que se listan a continuación</w:t>
      </w:r>
      <w:r w:rsidR="00F57DE6">
        <w:t xml:space="preserve"> las localizaciones</w:t>
      </w:r>
      <w:r>
        <w:t>:</w:t>
      </w:r>
    </w:p>
    <w:p w:rsidR="00E03B67" w:rsidRDefault="00F57DE6" w:rsidP="00E03B67">
      <w:pPr>
        <w:pStyle w:val="Prrafodelista"/>
        <w:numPr>
          <w:ilvl w:val="0"/>
          <w:numId w:val="3"/>
        </w:numPr>
      </w:pPr>
      <w:proofErr w:type="spellStart"/>
      <w:r>
        <w:t>Vane.OnTurn</w:t>
      </w:r>
      <w:proofErr w:type="spellEnd"/>
      <w:r>
        <w:t>(): animación de giro.</w:t>
      </w:r>
    </w:p>
    <w:p w:rsidR="00F57DE6" w:rsidRDefault="00F57DE6" w:rsidP="00E03B67">
      <w:pPr>
        <w:pStyle w:val="Prrafodelista"/>
        <w:numPr>
          <w:ilvl w:val="0"/>
          <w:numId w:val="3"/>
        </w:numPr>
      </w:pPr>
      <w:r>
        <w:t xml:space="preserve">Post: tirón posible. Sustituir </w:t>
      </w:r>
      <w:proofErr w:type="spellStart"/>
      <w:proofErr w:type="gramStart"/>
      <w:r>
        <w:rPr>
          <w:i/>
        </w:rPr>
        <w:t>FindObjectOfType</w:t>
      </w:r>
      <w:proofErr w:type="spellEnd"/>
      <w:r>
        <w:rPr>
          <w:i/>
        </w:rPr>
        <w:t>(</w:t>
      </w:r>
      <w:proofErr w:type="gramEnd"/>
      <w:r>
        <w:rPr>
          <w:i/>
        </w:rPr>
        <w:t>)</w:t>
      </w:r>
      <w:r>
        <w:t xml:space="preserve"> por notificación.</w:t>
      </w:r>
    </w:p>
    <w:p w:rsidR="00F57DE6" w:rsidRDefault="00F57DE6" w:rsidP="00E03B67">
      <w:pPr>
        <w:pStyle w:val="Prrafodelista"/>
        <w:numPr>
          <w:ilvl w:val="0"/>
          <w:numId w:val="3"/>
        </w:numPr>
      </w:pPr>
      <w:r>
        <w:t>Post: animación de giro.</w:t>
      </w:r>
    </w:p>
    <w:p w:rsidR="006C3DB7" w:rsidRDefault="006C3DB7" w:rsidP="00E03B67">
      <w:pPr>
        <w:pStyle w:val="Prrafodelista"/>
        <w:numPr>
          <w:ilvl w:val="0"/>
          <w:numId w:val="3"/>
        </w:numPr>
      </w:pPr>
      <w:proofErr w:type="spellStart"/>
      <w:r>
        <w:t>Mark.State</w:t>
      </w:r>
      <w:proofErr w:type="spellEnd"/>
      <w:r>
        <w:t>: animación de cambio de color.</w:t>
      </w:r>
    </w:p>
    <w:p w:rsidR="006C3DB7" w:rsidRDefault="006C3DB7" w:rsidP="00E03B67">
      <w:pPr>
        <w:pStyle w:val="Prrafodelista"/>
        <w:numPr>
          <w:ilvl w:val="0"/>
          <w:numId w:val="3"/>
        </w:numPr>
      </w:pPr>
      <w:proofErr w:type="spellStart"/>
      <w:r>
        <w:t>Mark.OnSuccess</w:t>
      </w:r>
      <w:proofErr w:type="spellEnd"/>
      <w:r>
        <w:t xml:space="preserve">() y </w:t>
      </w:r>
      <w:proofErr w:type="spellStart"/>
      <w:r>
        <w:t>Mark.OnFailure</w:t>
      </w:r>
      <w:proofErr w:type="spellEnd"/>
      <w:r>
        <w:t xml:space="preserve">(): </w:t>
      </w:r>
      <w:proofErr w:type="spellStart"/>
      <w:r w:rsidRPr="006C3DB7">
        <w:rPr>
          <w:i/>
        </w:rPr>
        <w:t>Debug.Log</w:t>
      </w:r>
      <w:proofErr w:type="spellEnd"/>
      <w:r w:rsidRPr="006C3DB7">
        <w:rPr>
          <w:i/>
        </w:rPr>
        <w:t>()</w:t>
      </w:r>
      <w:r>
        <w:t xml:space="preserve"> cambiar por efecto visual.</w:t>
      </w:r>
    </w:p>
    <w:p w:rsidR="006C3DB7" w:rsidRDefault="006C3DB7" w:rsidP="00E03B67">
      <w:pPr>
        <w:pStyle w:val="Prrafodelista"/>
        <w:numPr>
          <w:ilvl w:val="0"/>
          <w:numId w:val="3"/>
        </w:numPr>
      </w:pPr>
      <w:proofErr w:type="spellStart"/>
      <w:r>
        <w:t>FlippingVane.OnBeep</w:t>
      </w:r>
      <w:proofErr w:type="spellEnd"/>
      <w:r>
        <w:t>(): posible extensión de Vector2, para invertir dirección.</w:t>
      </w:r>
    </w:p>
    <w:p w:rsidR="006C3DB7" w:rsidRDefault="006C3DB7" w:rsidP="006C3DB7">
      <w:pPr>
        <w:pStyle w:val="Prrafodelista"/>
        <w:numPr>
          <w:ilvl w:val="0"/>
          <w:numId w:val="3"/>
        </w:numPr>
      </w:pPr>
      <w:proofErr w:type="spellStart"/>
      <w:r>
        <w:t>Portal.Open</w:t>
      </w:r>
      <w:proofErr w:type="spellEnd"/>
      <w:r>
        <w:t>(): apertura de portal como animación.</w:t>
      </w:r>
    </w:p>
    <w:p w:rsidR="006C3DB7" w:rsidRDefault="006C3DB7" w:rsidP="00E03B67">
      <w:pPr>
        <w:pStyle w:val="Prrafodelista"/>
        <w:numPr>
          <w:ilvl w:val="0"/>
          <w:numId w:val="3"/>
        </w:numPr>
      </w:pPr>
      <w:proofErr w:type="spellStart"/>
      <w:r>
        <w:t>Portal.Awake</w:t>
      </w:r>
      <w:proofErr w:type="spellEnd"/>
      <w:r>
        <w:t>(): comprobar si existe salida del portal.</w:t>
      </w:r>
    </w:p>
    <w:p w:rsidR="00E03B17" w:rsidRDefault="00E03B17" w:rsidP="00E03B17">
      <w:pPr>
        <w:pStyle w:val="Prrafodelista"/>
        <w:numPr>
          <w:ilvl w:val="0"/>
          <w:numId w:val="3"/>
        </w:numPr>
      </w:pPr>
      <w:proofErr w:type="spellStart"/>
      <w:r>
        <w:t>MarksPile</w:t>
      </w:r>
      <w:proofErr w:type="spellEnd"/>
      <w:r>
        <w:t xml:space="preserve">: posible bajada de rendimiento debida al </w:t>
      </w:r>
      <w:proofErr w:type="gramStart"/>
      <w:r>
        <w:t>continuo</w:t>
      </w:r>
      <w:proofErr w:type="gramEnd"/>
      <w:r>
        <w:t xml:space="preserve"> instanciado de huellas auxiliares.</w:t>
      </w:r>
    </w:p>
    <w:p w:rsidR="00E03B17" w:rsidRPr="00E03B17" w:rsidRDefault="00E03B17" w:rsidP="00E03B17">
      <w:r>
        <w:t xml:space="preserve">Bloqueo de la capa </w:t>
      </w:r>
      <w:proofErr w:type="spellStart"/>
      <w:r>
        <w:rPr>
          <w:i/>
        </w:rPr>
        <w:t>IgnoreRaycast</w:t>
      </w:r>
      <w:proofErr w:type="spellEnd"/>
      <w:r>
        <w:rPr>
          <w:i/>
        </w:rPr>
        <w:t xml:space="preserve"> </w:t>
      </w:r>
      <w:r>
        <w:t>para evitar que se seleccione en la vista de escena.</w:t>
      </w:r>
      <w:bookmarkStart w:id="36" w:name="_GoBack"/>
      <w:bookmarkEnd w:id="36"/>
    </w:p>
    <w:p w:rsidR="00E03B17" w:rsidRPr="00E03B17" w:rsidRDefault="00E03B17" w:rsidP="00E03B17">
      <w:r>
        <w:t xml:space="preserve">Añadido componente </w:t>
      </w:r>
      <w:proofErr w:type="spellStart"/>
      <w:r>
        <w:rPr>
          <w:i/>
        </w:rPr>
        <w:t>Tracker</w:t>
      </w:r>
      <w:proofErr w:type="spellEnd"/>
      <w:r>
        <w:t xml:space="preserve"> a la rejilla, que sigue a la cámara. Pero deshabilitado por incompatibilidad con lo anterior.</w:t>
      </w:r>
    </w:p>
    <w:p w:rsidR="000452A8" w:rsidRPr="000452A8" w:rsidRDefault="000452A8" w:rsidP="000452A8"/>
    <w:p w:rsidR="000452A8" w:rsidRDefault="000452A8">
      <w:pPr>
        <w:spacing w:after="200" w:line="276" w:lineRule="auto"/>
        <w:ind w:firstLine="0"/>
        <w:jc w:val="left"/>
        <w:rPr>
          <w:rFonts w:ascii="Quattrocento" w:eastAsiaTheme="majorEastAsia" w:hAnsi="Quattrocento" w:cstheme="majorBidi"/>
          <w:spacing w:val="5"/>
          <w:sz w:val="52"/>
          <w:szCs w:val="52"/>
        </w:rPr>
      </w:pPr>
      <w:r>
        <w:br w:type="page"/>
      </w:r>
    </w:p>
    <w:p w:rsidR="00885413" w:rsidRDefault="000452A8" w:rsidP="00885413">
      <w:pPr>
        <w:pStyle w:val="Ttulo"/>
      </w:pPr>
      <w:r>
        <w:lastRenderedPageBreak/>
        <w:t>Iteración #9</w:t>
      </w:r>
    </w:p>
    <w:p w:rsidR="00885413" w:rsidRDefault="00885413" w:rsidP="00885413">
      <w:pPr>
        <w:pStyle w:val="Ttulo1"/>
      </w:pPr>
      <w:r>
        <w:t>Propósito</w:t>
      </w:r>
    </w:p>
    <w:p w:rsidR="00885413" w:rsidRPr="00885413" w:rsidRDefault="00885413" w:rsidP="00885413">
      <w:r w:rsidRPr="00885413">
        <w:t>Prototipo. Nivel de prueba.</w:t>
      </w:r>
    </w:p>
    <w:p w:rsidR="00885413" w:rsidRDefault="00885413" w:rsidP="00885413">
      <w:pPr>
        <w:pStyle w:val="Ttulo1"/>
      </w:pPr>
      <w:r>
        <w:t xml:space="preserve">Objetivos y </w:t>
      </w:r>
      <w:proofErr w:type="spellStart"/>
      <w:r>
        <w:t>subobjetivos</w:t>
      </w:r>
      <w:proofErr w:type="spellEnd"/>
    </w:p>
    <w:p w:rsidR="00885413" w:rsidRDefault="00FE01CA" w:rsidP="00885413">
      <w:pPr>
        <w:pStyle w:val="Prrafodelista"/>
        <w:numPr>
          <w:ilvl w:val="1"/>
          <w:numId w:val="2"/>
        </w:numPr>
      </w:pPr>
      <w:r>
        <w:t>Proponer un nivel de prueba.</w:t>
      </w:r>
    </w:p>
    <w:p w:rsidR="00FE01CA" w:rsidRDefault="005F25B3" w:rsidP="00FE01CA">
      <w:pPr>
        <w:pStyle w:val="Prrafodelista"/>
        <w:numPr>
          <w:ilvl w:val="2"/>
          <w:numId w:val="2"/>
        </w:numPr>
      </w:pPr>
      <w:r>
        <w:t>Buscar los primeros bloques dinámicos.</w:t>
      </w:r>
    </w:p>
    <w:p w:rsidR="005F25B3" w:rsidRDefault="005F25B3" w:rsidP="00FE01CA">
      <w:pPr>
        <w:pStyle w:val="Prrafodelista"/>
        <w:numPr>
          <w:ilvl w:val="2"/>
          <w:numId w:val="2"/>
        </w:numPr>
      </w:pPr>
      <w:r>
        <w:t>Estudiar las mecánicas diseñadas.</w:t>
      </w:r>
    </w:p>
    <w:p w:rsidR="005F25B3" w:rsidRDefault="005F25B3" w:rsidP="00FE01CA">
      <w:pPr>
        <w:pStyle w:val="Prrafodelista"/>
        <w:numPr>
          <w:ilvl w:val="2"/>
          <w:numId w:val="2"/>
        </w:numPr>
      </w:pPr>
      <w:r>
        <w:t>Intuir próximas mecánicas.</w:t>
      </w:r>
    </w:p>
    <w:p w:rsidR="005F25B3" w:rsidRDefault="005F25B3" w:rsidP="00FE01CA">
      <w:pPr>
        <w:pStyle w:val="Prrafodelista"/>
        <w:numPr>
          <w:ilvl w:val="2"/>
          <w:numId w:val="2"/>
        </w:numPr>
      </w:pPr>
      <w:r>
        <w:t xml:space="preserve">Obtener como salida un </w:t>
      </w:r>
      <w:r w:rsidR="00F347AB">
        <w:t xml:space="preserve">nivel </w:t>
      </w:r>
      <w:proofErr w:type="spellStart"/>
      <w:r w:rsidR="00F347AB">
        <w:t>jugable</w:t>
      </w:r>
      <w:proofErr w:type="spellEnd"/>
      <w:r w:rsidR="00F347AB">
        <w:t>, no necesariamente comparable con un nivel final del diseño.</w:t>
      </w:r>
    </w:p>
    <w:p w:rsidR="00885413" w:rsidRDefault="00885413" w:rsidP="00885413">
      <w:pPr>
        <w:pStyle w:val="Ttulo1"/>
      </w:pPr>
      <w:r>
        <w:t>Reporte</w:t>
      </w:r>
    </w:p>
    <w:p w:rsidR="00885413" w:rsidRDefault="00FE01CA" w:rsidP="00885413">
      <w:r>
        <w:t>Por completar.</w:t>
      </w:r>
    </w:p>
    <w:p w:rsidR="00F7293A" w:rsidRDefault="00F7293A" w:rsidP="002D1C53">
      <w:r>
        <w:br w:type="page"/>
      </w:r>
    </w:p>
    <w:p w:rsidR="006F0833" w:rsidRPr="006F0833" w:rsidRDefault="00A3532E" w:rsidP="00BC5E9E">
      <w:r>
        <w:rPr>
          <w:noProof/>
          <w:lang w:eastAsia="es-ES"/>
        </w:rPr>
        <w:lastRenderedPageBreak/>
        <w:drawing>
          <wp:anchor distT="0" distB="0" distL="114300" distR="114300" simplePos="0" relativeHeight="251658240" behindDoc="0" locked="0" layoutInCell="1" allowOverlap="1" wp14:anchorId="68A74BA8" wp14:editId="750E5933">
            <wp:simplePos x="0" y="0"/>
            <wp:positionH relativeFrom="column">
              <wp:posOffset>100330</wp:posOffset>
            </wp:positionH>
            <wp:positionV relativeFrom="paragraph">
              <wp:posOffset>2442079</wp:posOffset>
            </wp:positionV>
            <wp:extent cx="6120765" cy="3060700"/>
            <wp:effectExtent l="0" t="0" r="0" b="6350"/>
            <wp:wrapNone/>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rma.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0765" cy="3060700"/>
                    </a:xfrm>
                    <a:prstGeom prst="rect">
                      <a:avLst/>
                    </a:prstGeom>
                  </pic:spPr>
                </pic:pic>
              </a:graphicData>
            </a:graphic>
            <wp14:sizeRelH relativeFrom="page">
              <wp14:pctWidth>0</wp14:pctWidth>
            </wp14:sizeRelH>
            <wp14:sizeRelV relativeFrom="page">
              <wp14:pctHeight>0</wp14:pctHeight>
            </wp14:sizeRelV>
          </wp:anchor>
        </w:drawing>
      </w:r>
    </w:p>
    <w:sectPr w:rsidR="006F0833" w:rsidRPr="006F0833" w:rsidSect="00A3532E">
      <w:headerReference w:type="default" r:id="rId10"/>
      <w:footerReference w:type="default" r:id="rId11"/>
      <w:type w:val="continuous"/>
      <w:pgSz w:w="11906" w:h="16838"/>
      <w:pgMar w:top="1417" w:right="1133" w:bottom="1417" w:left="1134" w:header="708" w:footer="3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868FE" w:rsidRDefault="00E868FE" w:rsidP="00BC5E9E">
      <w:r>
        <w:separator/>
      </w:r>
    </w:p>
    <w:p w:rsidR="00E868FE" w:rsidRDefault="00E868FE" w:rsidP="00BC5E9E"/>
  </w:endnote>
  <w:endnote w:type="continuationSeparator" w:id="0">
    <w:p w:rsidR="00E868FE" w:rsidRDefault="00E868FE" w:rsidP="00BC5E9E">
      <w:r>
        <w:continuationSeparator/>
      </w:r>
    </w:p>
    <w:p w:rsidR="00E868FE" w:rsidRDefault="00E868FE" w:rsidP="00BC5E9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0002AFF" w:usb1="C000247B" w:usb2="00000009" w:usb3="00000000" w:csb0="000001FF" w:csb1="00000000"/>
  </w:font>
  <w:font w:name="Quattrocento">
    <w:panose1 w:val="02020502030000000404"/>
    <w:charset w:val="00"/>
    <w:family w:val="roman"/>
    <w:pitch w:val="variable"/>
    <w:sig w:usb0="800000BF" w:usb1="4000004B" w:usb2="00000000" w:usb3="00000000" w:csb0="00000001" w:csb1="00000000"/>
  </w:font>
  <w:font w:name="Cambria">
    <w:panose1 w:val="02040503050406030204"/>
    <w:charset w:val="00"/>
    <w:family w:val="roman"/>
    <w:pitch w:val="variable"/>
    <w:sig w:usb0="E00002FF" w:usb1="400004FF" w:usb2="00000000" w:usb3="00000000" w:csb0="0000019F" w:csb1="00000000"/>
  </w:font>
  <w:font w:name="Berkeley">
    <w:panose1 w:val="00000000000000000000"/>
    <w:charset w:val="00"/>
    <w:family w:val="auto"/>
    <w:pitch w:val="variable"/>
    <w:sig w:usb0="00000083" w:usb1="00000000" w:usb2="00000000" w:usb3="00000000" w:csb0="00000009"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405" w:rsidRDefault="00101405" w:rsidP="00BC5E9E">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868FE" w:rsidRDefault="00E868FE" w:rsidP="00BC5E9E">
      <w:r>
        <w:separator/>
      </w:r>
    </w:p>
    <w:p w:rsidR="00E868FE" w:rsidRDefault="00E868FE" w:rsidP="00BC5E9E"/>
  </w:footnote>
  <w:footnote w:type="continuationSeparator" w:id="0">
    <w:p w:rsidR="00E868FE" w:rsidRDefault="00E868FE" w:rsidP="00BC5E9E">
      <w:r>
        <w:continuationSeparator/>
      </w:r>
    </w:p>
    <w:p w:rsidR="00E868FE" w:rsidRDefault="00E868FE" w:rsidP="00BC5E9E"/>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1405" w:rsidRPr="00062F8B" w:rsidRDefault="00101405" w:rsidP="00BC5E9E">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55F9E"/>
    <w:multiLevelType w:val="hybridMultilevel"/>
    <w:tmpl w:val="062634FC"/>
    <w:lvl w:ilvl="0" w:tplc="A5F418B2">
      <w:start w:val="1"/>
      <w:numFmt w:val="bullet"/>
      <w:lvlText w:val=""/>
      <w:lvlJc w:val="left"/>
      <w:pPr>
        <w:ind w:left="862" w:hanging="360"/>
      </w:pPr>
      <w:rPr>
        <w:rFonts w:ascii="Symbol" w:hAnsi="Symbol" w:hint="default"/>
        <w:sz w:val="2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1" w15:restartNumberingAfterBreak="0">
    <w:nsid w:val="15603877"/>
    <w:multiLevelType w:val="hybridMultilevel"/>
    <w:tmpl w:val="237C9260"/>
    <w:lvl w:ilvl="0" w:tplc="B9A0CAD6">
      <w:start w:val="1"/>
      <w:numFmt w:val="bullet"/>
      <w:pStyle w:val="Prrafodelista"/>
      <w:lvlText w:val="―"/>
      <w:lvlJc w:val="left"/>
      <w:pPr>
        <w:ind w:left="862" w:hanging="360"/>
      </w:pPr>
      <w:rPr>
        <w:rFonts w:ascii="Garamond" w:hAnsi="Garamond" w:hint="default"/>
        <w:sz w:val="32"/>
      </w:rPr>
    </w:lvl>
    <w:lvl w:ilvl="1" w:tplc="A5F418B2">
      <w:start w:val="1"/>
      <w:numFmt w:val="bullet"/>
      <w:lvlText w:val=""/>
      <w:lvlJc w:val="left"/>
      <w:pPr>
        <w:ind w:left="1582" w:hanging="360"/>
      </w:pPr>
      <w:rPr>
        <w:rFonts w:ascii="Symbol" w:hAnsi="Symbol" w:hint="default"/>
      </w:rPr>
    </w:lvl>
    <w:lvl w:ilvl="2" w:tplc="710C43BA">
      <w:start w:val="1"/>
      <w:numFmt w:val="bullet"/>
      <w:lvlText w:val="―"/>
      <w:lvlJc w:val="left"/>
      <w:pPr>
        <w:ind w:left="2302" w:hanging="360"/>
      </w:pPr>
      <w:rPr>
        <w:rFonts w:ascii="Garamond" w:hAnsi="Garamond" w:hint="default"/>
        <w:sz w:val="32"/>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15:restartNumberingAfterBreak="0">
    <w:nsid w:val="71756743"/>
    <w:multiLevelType w:val="hybridMultilevel"/>
    <w:tmpl w:val="0BCA8794"/>
    <w:lvl w:ilvl="0" w:tplc="FC40CA44">
      <w:start w:val="1"/>
      <w:numFmt w:val="bullet"/>
      <w:lvlText w:val="―"/>
      <w:lvlJc w:val="left"/>
      <w:pPr>
        <w:ind w:left="862" w:hanging="360"/>
      </w:pPr>
      <w:rPr>
        <w:rFonts w:ascii="Garamond" w:hAnsi="Garamond" w:hint="default"/>
        <w:sz w:val="32"/>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426F"/>
    <w:rsid w:val="00002F97"/>
    <w:rsid w:val="00036F36"/>
    <w:rsid w:val="000409FC"/>
    <w:rsid w:val="000452A8"/>
    <w:rsid w:val="00046436"/>
    <w:rsid w:val="00046892"/>
    <w:rsid w:val="00054274"/>
    <w:rsid w:val="00057867"/>
    <w:rsid w:val="00057B3E"/>
    <w:rsid w:val="00062F8B"/>
    <w:rsid w:val="00066466"/>
    <w:rsid w:val="000928B4"/>
    <w:rsid w:val="000A33BF"/>
    <w:rsid w:val="000A77F4"/>
    <w:rsid w:val="000B20BD"/>
    <w:rsid w:val="000D0425"/>
    <w:rsid w:val="000E6BE1"/>
    <w:rsid w:val="000F007A"/>
    <w:rsid w:val="000F3A48"/>
    <w:rsid w:val="000F6D48"/>
    <w:rsid w:val="000F7FEC"/>
    <w:rsid w:val="00101405"/>
    <w:rsid w:val="00103CF0"/>
    <w:rsid w:val="00126B46"/>
    <w:rsid w:val="00127E97"/>
    <w:rsid w:val="001357ED"/>
    <w:rsid w:val="0015221F"/>
    <w:rsid w:val="00167E42"/>
    <w:rsid w:val="001732B4"/>
    <w:rsid w:val="0017792A"/>
    <w:rsid w:val="001A2EE8"/>
    <w:rsid w:val="001C03D8"/>
    <w:rsid w:val="001C7298"/>
    <w:rsid w:val="001D424F"/>
    <w:rsid w:val="001F1838"/>
    <w:rsid w:val="002003DA"/>
    <w:rsid w:val="00200CE6"/>
    <w:rsid w:val="00223276"/>
    <w:rsid w:val="00223C07"/>
    <w:rsid w:val="00226ACB"/>
    <w:rsid w:val="00230D8F"/>
    <w:rsid w:val="0023506E"/>
    <w:rsid w:val="0023581E"/>
    <w:rsid w:val="002428FE"/>
    <w:rsid w:val="002762A5"/>
    <w:rsid w:val="00284EB4"/>
    <w:rsid w:val="00295971"/>
    <w:rsid w:val="002C0719"/>
    <w:rsid w:val="002C0E57"/>
    <w:rsid w:val="002D1C53"/>
    <w:rsid w:val="002D30AD"/>
    <w:rsid w:val="002E03F2"/>
    <w:rsid w:val="002E0D73"/>
    <w:rsid w:val="002F0E13"/>
    <w:rsid w:val="00305AD0"/>
    <w:rsid w:val="00314E81"/>
    <w:rsid w:val="00315FE7"/>
    <w:rsid w:val="0032541D"/>
    <w:rsid w:val="00326C20"/>
    <w:rsid w:val="00334E19"/>
    <w:rsid w:val="003368DF"/>
    <w:rsid w:val="00341DC3"/>
    <w:rsid w:val="00341E1A"/>
    <w:rsid w:val="0037130A"/>
    <w:rsid w:val="003754F0"/>
    <w:rsid w:val="003856F3"/>
    <w:rsid w:val="00391DEE"/>
    <w:rsid w:val="003A4AF3"/>
    <w:rsid w:val="003A4BF8"/>
    <w:rsid w:val="003B59D3"/>
    <w:rsid w:val="003C2BC4"/>
    <w:rsid w:val="003C3C91"/>
    <w:rsid w:val="003D7E04"/>
    <w:rsid w:val="003E1E53"/>
    <w:rsid w:val="003E229D"/>
    <w:rsid w:val="003E5AD2"/>
    <w:rsid w:val="004110C2"/>
    <w:rsid w:val="004160F9"/>
    <w:rsid w:val="00453F6B"/>
    <w:rsid w:val="00456C3C"/>
    <w:rsid w:val="00484824"/>
    <w:rsid w:val="004A0D1B"/>
    <w:rsid w:val="004A49C6"/>
    <w:rsid w:val="004A5EC1"/>
    <w:rsid w:val="004A79B4"/>
    <w:rsid w:val="004F552F"/>
    <w:rsid w:val="005050E8"/>
    <w:rsid w:val="0051438E"/>
    <w:rsid w:val="005256D5"/>
    <w:rsid w:val="005267BD"/>
    <w:rsid w:val="00532F42"/>
    <w:rsid w:val="00560081"/>
    <w:rsid w:val="00586032"/>
    <w:rsid w:val="005865B3"/>
    <w:rsid w:val="00587880"/>
    <w:rsid w:val="005C3156"/>
    <w:rsid w:val="005C629B"/>
    <w:rsid w:val="005D0750"/>
    <w:rsid w:val="005D33DC"/>
    <w:rsid w:val="005E1FFD"/>
    <w:rsid w:val="005E2151"/>
    <w:rsid w:val="005F25B3"/>
    <w:rsid w:val="005F2745"/>
    <w:rsid w:val="005F545F"/>
    <w:rsid w:val="006023CA"/>
    <w:rsid w:val="00615131"/>
    <w:rsid w:val="00620AD9"/>
    <w:rsid w:val="00626B1C"/>
    <w:rsid w:val="00632CBA"/>
    <w:rsid w:val="006515D6"/>
    <w:rsid w:val="00681FD9"/>
    <w:rsid w:val="0069344A"/>
    <w:rsid w:val="006C1129"/>
    <w:rsid w:val="006C2B24"/>
    <w:rsid w:val="006C3DB7"/>
    <w:rsid w:val="006C7133"/>
    <w:rsid w:val="006D4D75"/>
    <w:rsid w:val="006E1CB1"/>
    <w:rsid w:val="006E1E92"/>
    <w:rsid w:val="006F0833"/>
    <w:rsid w:val="00715195"/>
    <w:rsid w:val="00723220"/>
    <w:rsid w:val="007411F9"/>
    <w:rsid w:val="00791693"/>
    <w:rsid w:val="007A00E9"/>
    <w:rsid w:val="007A44BD"/>
    <w:rsid w:val="007A536C"/>
    <w:rsid w:val="007B31F3"/>
    <w:rsid w:val="007C426F"/>
    <w:rsid w:val="007D3482"/>
    <w:rsid w:val="007E0019"/>
    <w:rsid w:val="00816DF2"/>
    <w:rsid w:val="008224C6"/>
    <w:rsid w:val="0082378C"/>
    <w:rsid w:val="00823BED"/>
    <w:rsid w:val="00826FB0"/>
    <w:rsid w:val="00843DBA"/>
    <w:rsid w:val="00885413"/>
    <w:rsid w:val="00896339"/>
    <w:rsid w:val="00896D35"/>
    <w:rsid w:val="008C2EF3"/>
    <w:rsid w:val="008C3912"/>
    <w:rsid w:val="008C55FD"/>
    <w:rsid w:val="008D18C9"/>
    <w:rsid w:val="008D4998"/>
    <w:rsid w:val="008D5D4B"/>
    <w:rsid w:val="008E6091"/>
    <w:rsid w:val="00914788"/>
    <w:rsid w:val="00920224"/>
    <w:rsid w:val="00943F2D"/>
    <w:rsid w:val="00963B6A"/>
    <w:rsid w:val="00980934"/>
    <w:rsid w:val="00982718"/>
    <w:rsid w:val="009844BF"/>
    <w:rsid w:val="009A5C6F"/>
    <w:rsid w:val="009B40FD"/>
    <w:rsid w:val="009B61BC"/>
    <w:rsid w:val="009B7D77"/>
    <w:rsid w:val="009C7AFC"/>
    <w:rsid w:val="009D4321"/>
    <w:rsid w:val="009E7E46"/>
    <w:rsid w:val="00A31D37"/>
    <w:rsid w:val="00A3532E"/>
    <w:rsid w:val="00A4557F"/>
    <w:rsid w:val="00A71BA4"/>
    <w:rsid w:val="00A71CAA"/>
    <w:rsid w:val="00A73DCE"/>
    <w:rsid w:val="00A96FDC"/>
    <w:rsid w:val="00AD3576"/>
    <w:rsid w:val="00AD41CA"/>
    <w:rsid w:val="00AD7F6D"/>
    <w:rsid w:val="00B103F5"/>
    <w:rsid w:val="00B22B8D"/>
    <w:rsid w:val="00B50908"/>
    <w:rsid w:val="00B70696"/>
    <w:rsid w:val="00B804CD"/>
    <w:rsid w:val="00BA1042"/>
    <w:rsid w:val="00BB2A2C"/>
    <w:rsid w:val="00BB525D"/>
    <w:rsid w:val="00BC3581"/>
    <w:rsid w:val="00BC48BC"/>
    <w:rsid w:val="00BC5E9E"/>
    <w:rsid w:val="00BC7269"/>
    <w:rsid w:val="00C11541"/>
    <w:rsid w:val="00C12F13"/>
    <w:rsid w:val="00C14592"/>
    <w:rsid w:val="00C30883"/>
    <w:rsid w:val="00C466A4"/>
    <w:rsid w:val="00C51D6A"/>
    <w:rsid w:val="00C55428"/>
    <w:rsid w:val="00C64360"/>
    <w:rsid w:val="00C94096"/>
    <w:rsid w:val="00CA0B09"/>
    <w:rsid w:val="00CA7116"/>
    <w:rsid w:val="00CB0B3E"/>
    <w:rsid w:val="00CB39AE"/>
    <w:rsid w:val="00CC339D"/>
    <w:rsid w:val="00CD4274"/>
    <w:rsid w:val="00CE533E"/>
    <w:rsid w:val="00D0574A"/>
    <w:rsid w:val="00D06D89"/>
    <w:rsid w:val="00D14208"/>
    <w:rsid w:val="00D3120A"/>
    <w:rsid w:val="00D51249"/>
    <w:rsid w:val="00D5456E"/>
    <w:rsid w:val="00D6777A"/>
    <w:rsid w:val="00D96303"/>
    <w:rsid w:val="00DB0C4B"/>
    <w:rsid w:val="00DC7CE5"/>
    <w:rsid w:val="00DD0B71"/>
    <w:rsid w:val="00DD5399"/>
    <w:rsid w:val="00DE1B19"/>
    <w:rsid w:val="00DF59AD"/>
    <w:rsid w:val="00E025EC"/>
    <w:rsid w:val="00E03B17"/>
    <w:rsid w:val="00E03B67"/>
    <w:rsid w:val="00E148B0"/>
    <w:rsid w:val="00E1621B"/>
    <w:rsid w:val="00E175C3"/>
    <w:rsid w:val="00E35437"/>
    <w:rsid w:val="00E4487D"/>
    <w:rsid w:val="00E44B60"/>
    <w:rsid w:val="00E52F3B"/>
    <w:rsid w:val="00E80ADD"/>
    <w:rsid w:val="00E80E84"/>
    <w:rsid w:val="00E81EBC"/>
    <w:rsid w:val="00E868FE"/>
    <w:rsid w:val="00E947F4"/>
    <w:rsid w:val="00EB1D52"/>
    <w:rsid w:val="00EC1B27"/>
    <w:rsid w:val="00EF24F6"/>
    <w:rsid w:val="00EF2DBA"/>
    <w:rsid w:val="00EF3337"/>
    <w:rsid w:val="00EF68D3"/>
    <w:rsid w:val="00F01AC3"/>
    <w:rsid w:val="00F12454"/>
    <w:rsid w:val="00F22356"/>
    <w:rsid w:val="00F251BD"/>
    <w:rsid w:val="00F347AB"/>
    <w:rsid w:val="00F34C61"/>
    <w:rsid w:val="00F35521"/>
    <w:rsid w:val="00F367A0"/>
    <w:rsid w:val="00F453AE"/>
    <w:rsid w:val="00F57DE6"/>
    <w:rsid w:val="00F60727"/>
    <w:rsid w:val="00F61271"/>
    <w:rsid w:val="00F63BF4"/>
    <w:rsid w:val="00F7293A"/>
    <w:rsid w:val="00F74F41"/>
    <w:rsid w:val="00F76DB9"/>
    <w:rsid w:val="00F77A30"/>
    <w:rsid w:val="00F85B5F"/>
    <w:rsid w:val="00F9103D"/>
    <w:rsid w:val="00F91F79"/>
    <w:rsid w:val="00FB5D67"/>
    <w:rsid w:val="00FD14F9"/>
    <w:rsid w:val="00FD1FAB"/>
    <w:rsid w:val="00FD29F6"/>
    <w:rsid w:val="00FE01CA"/>
    <w:rsid w:val="00FF31C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2B419"/>
  <w15:docId w15:val="{93DC6383-980C-41EA-BCC1-6C3B45029A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C5E9E"/>
    <w:pPr>
      <w:spacing w:after="0" w:line="240" w:lineRule="auto"/>
      <w:ind w:firstLine="142"/>
      <w:jc w:val="both"/>
    </w:pPr>
    <w:rPr>
      <w:rFonts w:ascii="Garamond" w:hAnsi="Garamond"/>
      <w:sz w:val="24"/>
    </w:rPr>
  </w:style>
  <w:style w:type="paragraph" w:styleId="Ttulo1">
    <w:name w:val="heading 1"/>
    <w:basedOn w:val="Normal"/>
    <w:next w:val="Normal"/>
    <w:link w:val="Ttulo1Car"/>
    <w:uiPriority w:val="9"/>
    <w:qFormat/>
    <w:rsid w:val="00DC7CE5"/>
    <w:pPr>
      <w:spacing w:before="360" w:after="240"/>
      <w:ind w:firstLine="0"/>
      <w:contextualSpacing/>
      <w:jc w:val="center"/>
      <w:outlineLvl w:val="0"/>
    </w:pPr>
    <w:rPr>
      <w:rFonts w:ascii="Quattrocento" w:eastAsiaTheme="majorEastAsia" w:hAnsi="Quattrocento" w:cstheme="majorBidi"/>
      <w:b/>
      <w:bCs/>
      <w:sz w:val="36"/>
      <w:szCs w:val="28"/>
    </w:rPr>
  </w:style>
  <w:style w:type="paragraph" w:styleId="Ttulo2">
    <w:name w:val="heading 2"/>
    <w:basedOn w:val="Normal"/>
    <w:next w:val="Normal"/>
    <w:link w:val="Ttulo2Car"/>
    <w:uiPriority w:val="9"/>
    <w:unhideWhenUsed/>
    <w:qFormat/>
    <w:rsid w:val="00DC7CE5"/>
    <w:pPr>
      <w:spacing w:before="200" w:after="120"/>
      <w:ind w:firstLine="0"/>
      <w:outlineLvl w:val="1"/>
    </w:pPr>
    <w:rPr>
      <w:rFonts w:ascii="Quattrocento" w:eastAsiaTheme="majorEastAsia" w:hAnsi="Quattrocento" w:cstheme="majorBidi"/>
      <w:b/>
      <w:bCs/>
      <w:sz w:val="28"/>
      <w:szCs w:val="26"/>
    </w:rPr>
  </w:style>
  <w:style w:type="paragraph" w:styleId="Ttulo3">
    <w:name w:val="heading 3"/>
    <w:basedOn w:val="Normal"/>
    <w:next w:val="Normal"/>
    <w:link w:val="Ttulo3Car"/>
    <w:uiPriority w:val="9"/>
    <w:unhideWhenUsed/>
    <w:qFormat/>
    <w:rsid w:val="00E1621B"/>
    <w:pPr>
      <w:spacing w:before="200" w:line="271" w:lineRule="auto"/>
      <w:outlineLvl w:val="2"/>
    </w:pPr>
    <w:rPr>
      <w:rFonts w:eastAsiaTheme="majorEastAsia" w:cstheme="majorBidi"/>
      <w:b/>
      <w:bCs/>
    </w:rPr>
  </w:style>
  <w:style w:type="paragraph" w:styleId="Ttulo4">
    <w:name w:val="heading 4"/>
    <w:basedOn w:val="Normal"/>
    <w:next w:val="Normal"/>
    <w:link w:val="Ttulo4Car"/>
    <w:uiPriority w:val="9"/>
    <w:unhideWhenUsed/>
    <w:qFormat/>
    <w:rsid w:val="00E1621B"/>
    <w:pPr>
      <w:spacing w:before="200"/>
      <w:outlineLvl w:val="3"/>
    </w:pPr>
    <w:rPr>
      <w:rFonts w:eastAsiaTheme="majorEastAsia" w:cstheme="majorBidi"/>
      <w:b/>
      <w:bCs/>
      <w:iCs/>
    </w:rPr>
  </w:style>
  <w:style w:type="paragraph" w:styleId="Ttulo5">
    <w:name w:val="heading 5"/>
    <w:basedOn w:val="Normal"/>
    <w:next w:val="Normal"/>
    <w:link w:val="Ttulo5Car"/>
    <w:uiPriority w:val="9"/>
    <w:unhideWhenUsed/>
    <w:qFormat/>
    <w:rsid w:val="00E1621B"/>
    <w:pPr>
      <w:spacing w:before="200"/>
      <w:outlineLvl w:val="4"/>
    </w:pPr>
    <w:rPr>
      <w:rFonts w:asciiTheme="majorHAnsi" w:eastAsiaTheme="majorEastAsia" w:hAnsiTheme="majorHAnsi" w:cstheme="majorBidi"/>
      <w:b/>
      <w:bCs/>
      <w:color w:val="7F7F7F" w:themeColor="text1" w:themeTint="80"/>
    </w:rPr>
  </w:style>
  <w:style w:type="paragraph" w:styleId="Ttulo6">
    <w:name w:val="heading 6"/>
    <w:basedOn w:val="Normal"/>
    <w:next w:val="Normal"/>
    <w:link w:val="Ttulo6Car"/>
    <w:uiPriority w:val="9"/>
    <w:semiHidden/>
    <w:unhideWhenUsed/>
    <w:qFormat/>
    <w:rsid w:val="00E1621B"/>
    <w:pPr>
      <w:spacing w:line="271" w:lineRule="auto"/>
      <w:outlineLvl w:val="5"/>
    </w:pPr>
    <w:rPr>
      <w:rFonts w:asciiTheme="majorHAnsi" w:eastAsiaTheme="majorEastAsia" w:hAnsiTheme="majorHAnsi" w:cstheme="majorBidi"/>
      <w:b/>
      <w:bCs/>
      <w:i/>
      <w:iCs/>
      <w:color w:val="7F7F7F" w:themeColor="text1" w:themeTint="80"/>
    </w:rPr>
  </w:style>
  <w:style w:type="paragraph" w:styleId="Ttulo7">
    <w:name w:val="heading 7"/>
    <w:basedOn w:val="Normal"/>
    <w:next w:val="Normal"/>
    <w:link w:val="Ttulo7Car"/>
    <w:uiPriority w:val="9"/>
    <w:semiHidden/>
    <w:unhideWhenUsed/>
    <w:qFormat/>
    <w:rsid w:val="00E1621B"/>
    <w:pPr>
      <w:outlineLvl w:val="6"/>
    </w:pPr>
    <w:rPr>
      <w:rFonts w:asciiTheme="majorHAnsi" w:eastAsiaTheme="majorEastAsia" w:hAnsiTheme="majorHAnsi" w:cstheme="majorBidi"/>
      <w:i/>
      <w:iCs/>
    </w:rPr>
  </w:style>
  <w:style w:type="paragraph" w:styleId="Ttulo8">
    <w:name w:val="heading 8"/>
    <w:basedOn w:val="Normal"/>
    <w:next w:val="Normal"/>
    <w:link w:val="Ttulo8Car"/>
    <w:uiPriority w:val="9"/>
    <w:semiHidden/>
    <w:unhideWhenUsed/>
    <w:qFormat/>
    <w:rsid w:val="00E1621B"/>
    <w:pPr>
      <w:outlineLvl w:val="7"/>
    </w:pPr>
    <w:rPr>
      <w:rFonts w:asciiTheme="majorHAnsi" w:eastAsiaTheme="majorEastAsia" w:hAnsiTheme="majorHAnsi" w:cstheme="majorBidi"/>
      <w:sz w:val="20"/>
      <w:szCs w:val="20"/>
    </w:rPr>
  </w:style>
  <w:style w:type="paragraph" w:styleId="Ttulo9">
    <w:name w:val="heading 9"/>
    <w:basedOn w:val="Normal"/>
    <w:next w:val="Normal"/>
    <w:link w:val="Ttulo9Car"/>
    <w:uiPriority w:val="9"/>
    <w:semiHidden/>
    <w:unhideWhenUsed/>
    <w:qFormat/>
    <w:rsid w:val="00E1621B"/>
    <w:pPr>
      <w:outlineLvl w:val="8"/>
    </w:pPr>
    <w:rPr>
      <w:rFonts w:asciiTheme="majorHAnsi" w:eastAsiaTheme="majorEastAsia" w:hAnsiTheme="majorHAnsi" w:cstheme="majorBidi"/>
      <w:i/>
      <w:iCs/>
      <w:spacing w:val="5"/>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dellibro">
    <w:name w:val="Book Title"/>
    <w:uiPriority w:val="33"/>
    <w:qFormat/>
    <w:rsid w:val="00E1621B"/>
    <w:rPr>
      <w:i/>
      <w:iCs/>
      <w:smallCaps/>
      <w:spacing w:val="5"/>
    </w:rPr>
  </w:style>
  <w:style w:type="paragraph" w:styleId="Ttulo">
    <w:name w:val="Title"/>
    <w:basedOn w:val="Normal"/>
    <w:next w:val="Normal"/>
    <w:link w:val="TtuloCar"/>
    <w:uiPriority w:val="10"/>
    <w:qFormat/>
    <w:rsid w:val="003754F0"/>
    <w:pPr>
      <w:pBdr>
        <w:bottom w:val="single" w:sz="4" w:space="1" w:color="auto"/>
      </w:pBdr>
      <w:spacing w:after="720"/>
      <w:ind w:firstLine="0"/>
      <w:contextualSpacing/>
    </w:pPr>
    <w:rPr>
      <w:rFonts w:ascii="Quattrocento" w:eastAsiaTheme="majorEastAsia" w:hAnsi="Quattrocento" w:cstheme="majorBidi"/>
      <w:spacing w:val="5"/>
      <w:sz w:val="52"/>
      <w:szCs w:val="52"/>
    </w:rPr>
  </w:style>
  <w:style w:type="character" w:customStyle="1" w:styleId="TtuloCar">
    <w:name w:val="Título Car"/>
    <w:basedOn w:val="Fuentedeprrafopredeter"/>
    <w:link w:val="Ttulo"/>
    <w:uiPriority w:val="10"/>
    <w:rsid w:val="003754F0"/>
    <w:rPr>
      <w:rFonts w:ascii="Quattrocento" w:eastAsiaTheme="majorEastAsia" w:hAnsi="Quattrocento" w:cstheme="majorBidi"/>
      <w:spacing w:val="5"/>
      <w:sz w:val="52"/>
      <w:szCs w:val="52"/>
    </w:rPr>
  </w:style>
  <w:style w:type="character" w:customStyle="1" w:styleId="Ttulo1Car">
    <w:name w:val="Título 1 Car"/>
    <w:basedOn w:val="Fuentedeprrafopredeter"/>
    <w:link w:val="Ttulo1"/>
    <w:uiPriority w:val="9"/>
    <w:rsid w:val="00DC7CE5"/>
    <w:rPr>
      <w:rFonts w:ascii="Quattrocento" w:eastAsiaTheme="majorEastAsia" w:hAnsi="Quattrocento" w:cstheme="majorBidi"/>
      <w:b/>
      <w:bCs/>
      <w:sz w:val="36"/>
      <w:szCs w:val="28"/>
    </w:rPr>
  </w:style>
  <w:style w:type="character" w:customStyle="1" w:styleId="Ttulo2Car">
    <w:name w:val="Título 2 Car"/>
    <w:basedOn w:val="Fuentedeprrafopredeter"/>
    <w:link w:val="Ttulo2"/>
    <w:uiPriority w:val="9"/>
    <w:rsid w:val="00DC7CE5"/>
    <w:rPr>
      <w:rFonts w:ascii="Quattrocento" w:eastAsiaTheme="majorEastAsia" w:hAnsi="Quattrocento" w:cstheme="majorBidi"/>
      <w:b/>
      <w:bCs/>
      <w:sz w:val="28"/>
      <w:szCs w:val="26"/>
    </w:rPr>
  </w:style>
  <w:style w:type="character" w:customStyle="1" w:styleId="Ttulo3Car">
    <w:name w:val="Título 3 Car"/>
    <w:basedOn w:val="Fuentedeprrafopredeter"/>
    <w:link w:val="Ttulo3"/>
    <w:uiPriority w:val="9"/>
    <w:rsid w:val="00E1621B"/>
    <w:rPr>
      <w:rFonts w:ascii="Garamond" w:eastAsiaTheme="majorEastAsia" w:hAnsi="Garamond" w:cstheme="majorBidi"/>
      <w:b/>
      <w:bCs/>
      <w:sz w:val="24"/>
    </w:rPr>
  </w:style>
  <w:style w:type="character" w:customStyle="1" w:styleId="Ttulo4Car">
    <w:name w:val="Título 4 Car"/>
    <w:basedOn w:val="Fuentedeprrafopredeter"/>
    <w:link w:val="Ttulo4"/>
    <w:uiPriority w:val="9"/>
    <w:rsid w:val="00E1621B"/>
    <w:rPr>
      <w:rFonts w:ascii="Garamond" w:eastAsiaTheme="majorEastAsia" w:hAnsi="Garamond" w:cstheme="majorBidi"/>
      <w:b/>
      <w:bCs/>
      <w:iCs/>
    </w:rPr>
  </w:style>
  <w:style w:type="character" w:customStyle="1" w:styleId="Ttulo5Car">
    <w:name w:val="Título 5 Car"/>
    <w:basedOn w:val="Fuentedeprrafopredeter"/>
    <w:link w:val="Ttulo5"/>
    <w:uiPriority w:val="9"/>
    <w:rsid w:val="00E1621B"/>
    <w:rPr>
      <w:rFonts w:asciiTheme="majorHAnsi" w:eastAsiaTheme="majorEastAsia" w:hAnsiTheme="majorHAnsi" w:cstheme="majorBidi"/>
      <w:b/>
      <w:bCs/>
      <w:color w:val="7F7F7F" w:themeColor="text1" w:themeTint="80"/>
    </w:rPr>
  </w:style>
  <w:style w:type="character" w:customStyle="1" w:styleId="Ttulo6Car">
    <w:name w:val="Título 6 Car"/>
    <w:basedOn w:val="Fuentedeprrafopredeter"/>
    <w:link w:val="Ttulo6"/>
    <w:uiPriority w:val="9"/>
    <w:semiHidden/>
    <w:rsid w:val="00E1621B"/>
    <w:rPr>
      <w:rFonts w:asciiTheme="majorHAnsi" w:eastAsiaTheme="majorEastAsia" w:hAnsiTheme="majorHAnsi" w:cstheme="majorBidi"/>
      <w:b/>
      <w:bCs/>
      <w:i/>
      <w:iCs/>
      <w:color w:val="7F7F7F" w:themeColor="text1" w:themeTint="80"/>
    </w:rPr>
  </w:style>
  <w:style w:type="character" w:customStyle="1" w:styleId="Ttulo7Car">
    <w:name w:val="Título 7 Car"/>
    <w:basedOn w:val="Fuentedeprrafopredeter"/>
    <w:link w:val="Ttulo7"/>
    <w:uiPriority w:val="9"/>
    <w:semiHidden/>
    <w:rsid w:val="00E1621B"/>
    <w:rPr>
      <w:rFonts w:asciiTheme="majorHAnsi" w:eastAsiaTheme="majorEastAsia" w:hAnsiTheme="majorHAnsi" w:cstheme="majorBidi"/>
      <w:i/>
      <w:iCs/>
    </w:rPr>
  </w:style>
  <w:style w:type="character" w:customStyle="1" w:styleId="Ttulo8Car">
    <w:name w:val="Título 8 Car"/>
    <w:basedOn w:val="Fuentedeprrafopredeter"/>
    <w:link w:val="Ttulo8"/>
    <w:uiPriority w:val="9"/>
    <w:semiHidden/>
    <w:rsid w:val="00E1621B"/>
    <w:rPr>
      <w:rFonts w:asciiTheme="majorHAnsi" w:eastAsiaTheme="majorEastAsia" w:hAnsiTheme="majorHAnsi" w:cstheme="majorBidi"/>
      <w:sz w:val="20"/>
      <w:szCs w:val="20"/>
    </w:rPr>
  </w:style>
  <w:style w:type="character" w:customStyle="1" w:styleId="Ttulo9Car">
    <w:name w:val="Título 9 Car"/>
    <w:basedOn w:val="Fuentedeprrafopredeter"/>
    <w:link w:val="Ttulo9"/>
    <w:uiPriority w:val="9"/>
    <w:semiHidden/>
    <w:rsid w:val="00E1621B"/>
    <w:rPr>
      <w:rFonts w:asciiTheme="majorHAnsi" w:eastAsiaTheme="majorEastAsia" w:hAnsiTheme="majorHAnsi" w:cstheme="majorBidi"/>
      <w:i/>
      <w:iCs/>
      <w:spacing w:val="5"/>
      <w:sz w:val="20"/>
      <w:szCs w:val="20"/>
    </w:rPr>
  </w:style>
  <w:style w:type="paragraph" w:styleId="Subttulo">
    <w:name w:val="Subtitle"/>
    <w:basedOn w:val="Normal"/>
    <w:next w:val="Normal"/>
    <w:link w:val="SubttuloCar"/>
    <w:uiPriority w:val="11"/>
    <w:qFormat/>
    <w:rsid w:val="00E1621B"/>
    <w:pPr>
      <w:spacing w:after="600"/>
    </w:pPr>
    <w:rPr>
      <w:rFonts w:asciiTheme="majorHAnsi" w:eastAsiaTheme="majorEastAsia" w:hAnsiTheme="majorHAnsi" w:cstheme="majorBidi"/>
      <w:i/>
      <w:iCs/>
      <w:spacing w:val="13"/>
      <w:szCs w:val="24"/>
    </w:rPr>
  </w:style>
  <w:style w:type="character" w:customStyle="1" w:styleId="SubttuloCar">
    <w:name w:val="Subtítulo Car"/>
    <w:basedOn w:val="Fuentedeprrafopredeter"/>
    <w:link w:val="Subttulo"/>
    <w:uiPriority w:val="11"/>
    <w:rsid w:val="00E1621B"/>
    <w:rPr>
      <w:rFonts w:asciiTheme="majorHAnsi" w:eastAsiaTheme="majorEastAsia" w:hAnsiTheme="majorHAnsi" w:cstheme="majorBidi"/>
      <w:i/>
      <w:iCs/>
      <w:spacing w:val="13"/>
      <w:sz w:val="24"/>
      <w:szCs w:val="24"/>
    </w:rPr>
  </w:style>
  <w:style w:type="character" w:styleId="Textoennegrita">
    <w:name w:val="Strong"/>
    <w:uiPriority w:val="22"/>
    <w:qFormat/>
    <w:rsid w:val="00E1621B"/>
    <w:rPr>
      <w:b/>
      <w:bCs/>
    </w:rPr>
  </w:style>
  <w:style w:type="character" w:styleId="nfasis">
    <w:name w:val="Emphasis"/>
    <w:uiPriority w:val="20"/>
    <w:qFormat/>
    <w:rsid w:val="00E1621B"/>
    <w:rPr>
      <w:b/>
      <w:bCs/>
      <w:i/>
      <w:iCs/>
      <w:spacing w:val="10"/>
      <w:bdr w:val="none" w:sz="0" w:space="0" w:color="auto"/>
      <w:shd w:val="clear" w:color="auto" w:fill="auto"/>
    </w:rPr>
  </w:style>
  <w:style w:type="paragraph" w:styleId="Sinespaciado">
    <w:name w:val="No Spacing"/>
    <w:basedOn w:val="Normal"/>
    <w:uiPriority w:val="1"/>
    <w:qFormat/>
    <w:rsid w:val="00620AD9"/>
  </w:style>
  <w:style w:type="paragraph" w:styleId="Prrafodelista">
    <w:name w:val="List Paragraph"/>
    <w:basedOn w:val="Normal"/>
    <w:uiPriority w:val="34"/>
    <w:qFormat/>
    <w:rsid w:val="00823BED"/>
    <w:pPr>
      <w:numPr>
        <w:numId w:val="2"/>
      </w:numPr>
      <w:spacing w:before="240" w:after="240" w:line="360" w:lineRule="auto"/>
      <w:ind w:hanging="295"/>
      <w:contextualSpacing/>
    </w:pPr>
  </w:style>
  <w:style w:type="paragraph" w:styleId="Cita">
    <w:name w:val="Quote"/>
    <w:basedOn w:val="Normal"/>
    <w:next w:val="Normal"/>
    <w:link w:val="CitaCar"/>
    <w:uiPriority w:val="29"/>
    <w:qFormat/>
    <w:rsid w:val="00E1621B"/>
    <w:pPr>
      <w:spacing w:before="200"/>
      <w:ind w:left="360" w:right="360"/>
    </w:pPr>
    <w:rPr>
      <w:i/>
      <w:iCs/>
    </w:rPr>
  </w:style>
  <w:style w:type="character" w:customStyle="1" w:styleId="CitaCar">
    <w:name w:val="Cita Car"/>
    <w:basedOn w:val="Fuentedeprrafopredeter"/>
    <w:link w:val="Cita"/>
    <w:uiPriority w:val="29"/>
    <w:rsid w:val="00E1621B"/>
    <w:rPr>
      <w:i/>
      <w:iCs/>
    </w:rPr>
  </w:style>
  <w:style w:type="paragraph" w:styleId="Citadestacada">
    <w:name w:val="Intense Quote"/>
    <w:basedOn w:val="Normal"/>
    <w:next w:val="Normal"/>
    <w:link w:val="CitadestacadaCar"/>
    <w:uiPriority w:val="30"/>
    <w:qFormat/>
    <w:rsid w:val="00E1621B"/>
    <w:pPr>
      <w:pBdr>
        <w:bottom w:val="single" w:sz="4" w:space="1" w:color="auto"/>
      </w:pBdr>
      <w:spacing w:before="200" w:after="280"/>
      <w:ind w:left="1008" w:right="1152"/>
    </w:pPr>
    <w:rPr>
      <w:b/>
      <w:bCs/>
      <w:i/>
      <w:iCs/>
    </w:rPr>
  </w:style>
  <w:style w:type="character" w:customStyle="1" w:styleId="CitadestacadaCar">
    <w:name w:val="Cita destacada Car"/>
    <w:basedOn w:val="Fuentedeprrafopredeter"/>
    <w:link w:val="Citadestacada"/>
    <w:uiPriority w:val="30"/>
    <w:rsid w:val="00E1621B"/>
    <w:rPr>
      <w:b/>
      <w:bCs/>
      <w:i/>
      <w:iCs/>
    </w:rPr>
  </w:style>
  <w:style w:type="character" w:styleId="nfasissutil">
    <w:name w:val="Subtle Emphasis"/>
    <w:uiPriority w:val="19"/>
    <w:qFormat/>
    <w:rsid w:val="00E1621B"/>
    <w:rPr>
      <w:i/>
      <w:iCs/>
    </w:rPr>
  </w:style>
  <w:style w:type="character" w:styleId="nfasisintenso">
    <w:name w:val="Intense Emphasis"/>
    <w:uiPriority w:val="21"/>
    <w:qFormat/>
    <w:rsid w:val="00E1621B"/>
    <w:rPr>
      <w:b/>
      <w:bCs/>
    </w:rPr>
  </w:style>
  <w:style w:type="character" w:styleId="Referenciasutil">
    <w:name w:val="Subtle Reference"/>
    <w:uiPriority w:val="31"/>
    <w:qFormat/>
    <w:rsid w:val="00E1621B"/>
    <w:rPr>
      <w:smallCaps/>
    </w:rPr>
  </w:style>
  <w:style w:type="character" w:styleId="Referenciaintensa">
    <w:name w:val="Intense Reference"/>
    <w:uiPriority w:val="32"/>
    <w:qFormat/>
    <w:rsid w:val="00E1621B"/>
    <w:rPr>
      <w:smallCaps/>
      <w:spacing w:val="5"/>
      <w:u w:val="single"/>
    </w:rPr>
  </w:style>
  <w:style w:type="paragraph" w:styleId="TtuloTDC">
    <w:name w:val="TOC Heading"/>
    <w:basedOn w:val="Ttulo1"/>
    <w:next w:val="Normal"/>
    <w:uiPriority w:val="39"/>
    <w:semiHidden/>
    <w:unhideWhenUsed/>
    <w:qFormat/>
    <w:rsid w:val="00E1621B"/>
    <w:pPr>
      <w:outlineLvl w:val="9"/>
    </w:pPr>
    <w:rPr>
      <w:lang w:bidi="en-US"/>
    </w:rPr>
  </w:style>
  <w:style w:type="paragraph" w:customStyle="1" w:styleId="Ttulodeljuego">
    <w:name w:val="Título del juego"/>
    <w:basedOn w:val="Ttulo4"/>
    <w:link w:val="TtulodeljuegoCar"/>
    <w:qFormat/>
    <w:rsid w:val="00E52F3B"/>
    <w:pPr>
      <w:spacing w:before="1920"/>
      <w:ind w:firstLine="0"/>
      <w:jc w:val="center"/>
    </w:pPr>
    <w:rPr>
      <w:rFonts w:ascii="Berkeley" w:hAnsi="Berkeley"/>
      <w:b w:val="0"/>
      <w:sz w:val="120"/>
      <w:szCs w:val="120"/>
    </w:rPr>
  </w:style>
  <w:style w:type="paragraph" w:customStyle="1" w:styleId="Ttulodeldocumento">
    <w:name w:val="Título del documento"/>
    <w:basedOn w:val="Ttulodeljuego"/>
    <w:link w:val="TtulodeldocumentoCar"/>
    <w:qFormat/>
    <w:rsid w:val="00D06D89"/>
    <w:pPr>
      <w:spacing w:before="960"/>
      <w:contextualSpacing/>
    </w:pPr>
    <w:rPr>
      <w:rFonts w:ascii="Garamond" w:hAnsi="Garamond"/>
      <w:color w:val="7F7F7F" w:themeColor="text1" w:themeTint="80"/>
      <w:sz w:val="96"/>
    </w:rPr>
  </w:style>
  <w:style w:type="character" w:customStyle="1" w:styleId="TtulodeljuegoCar">
    <w:name w:val="Título del juego Car"/>
    <w:basedOn w:val="Ttulo4Car"/>
    <w:link w:val="Ttulodeljuego"/>
    <w:rsid w:val="00E52F3B"/>
    <w:rPr>
      <w:rFonts w:ascii="Berkeley" w:eastAsiaTheme="majorEastAsia" w:hAnsi="Berkeley" w:cstheme="majorBidi"/>
      <w:b w:val="0"/>
      <w:bCs/>
      <w:iCs/>
      <w:sz w:val="120"/>
      <w:szCs w:val="120"/>
    </w:rPr>
  </w:style>
  <w:style w:type="paragraph" w:customStyle="1" w:styleId="Autor">
    <w:name w:val="Autor"/>
    <w:basedOn w:val="Ttulodeldocumento"/>
    <w:link w:val="AutorCar"/>
    <w:qFormat/>
    <w:rsid w:val="00E52F3B"/>
    <w:pPr>
      <w:spacing w:before="240" w:after="480"/>
      <w:contextualSpacing w:val="0"/>
    </w:pPr>
    <w:rPr>
      <w:color w:val="auto"/>
      <w:sz w:val="44"/>
    </w:rPr>
  </w:style>
  <w:style w:type="character" w:customStyle="1" w:styleId="TtulodeldocumentoCar">
    <w:name w:val="Título del documento Car"/>
    <w:basedOn w:val="TtulodeljuegoCar"/>
    <w:link w:val="Ttulodeldocumento"/>
    <w:rsid w:val="00D06D89"/>
    <w:rPr>
      <w:rFonts w:ascii="Garamond" w:eastAsiaTheme="majorEastAsia" w:hAnsi="Garamond" w:cstheme="majorBidi"/>
      <w:b w:val="0"/>
      <w:bCs/>
      <w:iCs/>
      <w:color w:val="7F7F7F" w:themeColor="text1" w:themeTint="80"/>
      <w:sz w:val="96"/>
      <w:szCs w:val="120"/>
    </w:rPr>
  </w:style>
  <w:style w:type="paragraph" w:styleId="Textodeglobo">
    <w:name w:val="Balloon Text"/>
    <w:basedOn w:val="Normal"/>
    <w:link w:val="TextodegloboCar"/>
    <w:uiPriority w:val="99"/>
    <w:semiHidden/>
    <w:unhideWhenUsed/>
    <w:rsid w:val="00587880"/>
    <w:rPr>
      <w:rFonts w:ascii="Tahoma" w:hAnsi="Tahoma" w:cs="Tahoma"/>
      <w:sz w:val="16"/>
      <w:szCs w:val="16"/>
    </w:rPr>
  </w:style>
  <w:style w:type="character" w:customStyle="1" w:styleId="AutorCar">
    <w:name w:val="Autor Car"/>
    <w:basedOn w:val="TtulodeldocumentoCar"/>
    <w:link w:val="Autor"/>
    <w:rsid w:val="00E52F3B"/>
    <w:rPr>
      <w:rFonts w:ascii="Garamond" w:eastAsiaTheme="majorEastAsia" w:hAnsi="Garamond" w:cstheme="majorBidi"/>
      <w:b w:val="0"/>
      <w:bCs/>
      <w:iCs/>
      <w:color w:val="7F7F7F" w:themeColor="text1" w:themeTint="80"/>
      <w:sz w:val="44"/>
      <w:szCs w:val="120"/>
    </w:rPr>
  </w:style>
  <w:style w:type="character" w:customStyle="1" w:styleId="TextodegloboCar">
    <w:name w:val="Texto de globo Car"/>
    <w:basedOn w:val="Fuentedeprrafopredeter"/>
    <w:link w:val="Textodeglobo"/>
    <w:uiPriority w:val="99"/>
    <w:semiHidden/>
    <w:rsid w:val="00587880"/>
    <w:rPr>
      <w:rFonts w:ascii="Tahoma" w:hAnsi="Tahoma" w:cs="Tahoma"/>
      <w:sz w:val="16"/>
      <w:szCs w:val="16"/>
    </w:rPr>
  </w:style>
  <w:style w:type="table" w:styleId="Tablaconcuadrcula">
    <w:name w:val="Table Grid"/>
    <w:basedOn w:val="Tablanormal"/>
    <w:uiPriority w:val="59"/>
    <w:rsid w:val="007A44B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a">
    <w:name w:val="Tabla"/>
    <w:basedOn w:val="Normal"/>
    <w:link w:val="TablaCar"/>
    <w:qFormat/>
    <w:rsid w:val="003A4AF3"/>
    <w:pPr>
      <w:spacing w:before="120" w:after="120"/>
      <w:ind w:firstLine="22"/>
      <w:jc w:val="center"/>
    </w:pPr>
  </w:style>
  <w:style w:type="paragraph" w:customStyle="1" w:styleId="Tablaencabezado">
    <w:name w:val="Tabla encabezado"/>
    <w:basedOn w:val="Tabla"/>
    <w:link w:val="TablaencabezadoCar"/>
    <w:qFormat/>
    <w:rsid w:val="00CA0B09"/>
    <w:rPr>
      <w:b/>
    </w:rPr>
  </w:style>
  <w:style w:type="character" w:customStyle="1" w:styleId="TablaCar">
    <w:name w:val="Tabla Car"/>
    <w:basedOn w:val="Fuentedeprrafopredeter"/>
    <w:link w:val="Tabla"/>
    <w:rsid w:val="003A4AF3"/>
    <w:rPr>
      <w:rFonts w:ascii="Garamond" w:hAnsi="Garamond"/>
      <w:sz w:val="24"/>
    </w:rPr>
  </w:style>
  <w:style w:type="paragraph" w:customStyle="1" w:styleId="Anglicismo">
    <w:name w:val="Anglicismo"/>
    <w:basedOn w:val="Tabla"/>
    <w:link w:val="AnglicismoCar"/>
    <w:qFormat/>
    <w:rsid w:val="00E148B0"/>
    <w:rPr>
      <w:i/>
    </w:rPr>
  </w:style>
  <w:style w:type="character" w:customStyle="1" w:styleId="TablaencabezadoCar">
    <w:name w:val="Tabla encabezado Car"/>
    <w:basedOn w:val="TablaCar"/>
    <w:link w:val="Tablaencabezado"/>
    <w:rsid w:val="00CA0B09"/>
    <w:rPr>
      <w:rFonts w:ascii="Garamond" w:hAnsi="Garamond"/>
      <w:b/>
      <w:sz w:val="24"/>
    </w:rPr>
  </w:style>
  <w:style w:type="character" w:customStyle="1" w:styleId="AnglicismoCar">
    <w:name w:val="Anglicismo Car"/>
    <w:basedOn w:val="TablaCar"/>
    <w:link w:val="Anglicismo"/>
    <w:rsid w:val="00E148B0"/>
    <w:rPr>
      <w:rFonts w:ascii="Garamond" w:hAnsi="Garamond"/>
      <w:i/>
      <w:sz w:val="24"/>
    </w:rPr>
  </w:style>
  <w:style w:type="paragraph" w:styleId="TDC2">
    <w:name w:val="toc 2"/>
    <w:basedOn w:val="Normal"/>
    <w:next w:val="Normal"/>
    <w:autoRedefine/>
    <w:uiPriority w:val="39"/>
    <w:unhideWhenUsed/>
    <w:rsid w:val="00FD29F6"/>
    <w:pPr>
      <w:spacing w:after="100"/>
      <w:ind w:left="240"/>
    </w:pPr>
  </w:style>
  <w:style w:type="paragraph" w:styleId="TDC1">
    <w:name w:val="toc 1"/>
    <w:basedOn w:val="Normal"/>
    <w:next w:val="Normal"/>
    <w:autoRedefine/>
    <w:uiPriority w:val="39"/>
    <w:unhideWhenUsed/>
    <w:rsid w:val="003368DF"/>
    <w:pPr>
      <w:tabs>
        <w:tab w:val="right" w:leader="dot" w:pos="9629"/>
      </w:tabs>
      <w:spacing w:after="100" w:line="360" w:lineRule="auto"/>
    </w:pPr>
  </w:style>
  <w:style w:type="character" w:styleId="Hipervnculo">
    <w:name w:val="Hyperlink"/>
    <w:basedOn w:val="Fuentedeprrafopredeter"/>
    <w:uiPriority w:val="99"/>
    <w:unhideWhenUsed/>
    <w:rsid w:val="00FD29F6"/>
    <w:rPr>
      <w:color w:val="0000FF" w:themeColor="hyperlink"/>
      <w:u w:val="single"/>
    </w:rPr>
  </w:style>
  <w:style w:type="paragraph" w:styleId="Encabezado">
    <w:name w:val="header"/>
    <w:basedOn w:val="Normal"/>
    <w:link w:val="EncabezadoCar"/>
    <w:uiPriority w:val="99"/>
    <w:unhideWhenUsed/>
    <w:rsid w:val="00E175C3"/>
    <w:pPr>
      <w:tabs>
        <w:tab w:val="center" w:pos="4252"/>
        <w:tab w:val="right" w:pos="8504"/>
      </w:tabs>
    </w:pPr>
  </w:style>
  <w:style w:type="character" w:customStyle="1" w:styleId="EncabezadoCar">
    <w:name w:val="Encabezado Car"/>
    <w:basedOn w:val="Fuentedeprrafopredeter"/>
    <w:link w:val="Encabezado"/>
    <w:uiPriority w:val="99"/>
    <w:rsid w:val="00E175C3"/>
    <w:rPr>
      <w:rFonts w:ascii="Garamond" w:hAnsi="Garamond"/>
      <w:sz w:val="24"/>
    </w:rPr>
  </w:style>
  <w:style w:type="paragraph" w:styleId="Piedepgina">
    <w:name w:val="footer"/>
    <w:basedOn w:val="Normal"/>
    <w:link w:val="PiedepginaCar"/>
    <w:uiPriority w:val="99"/>
    <w:unhideWhenUsed/>
    <w:rsid w:val="00E175C3"/>
    <w:pPr>
      <w:tabs>
        <w:tab w:val="center" w:pos="4252"/>
        <w:tab w:val="right" w:pos="8504"/>
      </w:tabs>
    </w:pPr>
  </w:style>
  <w:style w:type="character" w:customStyle="1" w:styleId="PiedepginaCar">
    <w:name w:val="Pie de página Car"/>
    <w:basedOn w:val="Fuentedeprrafopredeter"/>
    <w:link w:val="Piedepgina"/>
    <w:uiPriority w:val="99"/>
    <w:rsid w:val="00E175C3"/>
    <w:rPr>
      <w:rFonts w:ascii="Garamond" w:hAnsi="Garamond"/>
      <w:sz w:val="24"/>
    </w:rPr>
  </w:style>
  <w:style w:type="paragraph" w:styleId="TDC3">
    <w:name w:val="toc 3"/>
    <w:basedOn w:val="Normal"/>
    <w:next w:val="Normal"/>
    <w:autoRedefine/>
    <w:uiPriority w:val="39"/>
    <w:unhideWhenUsed/>
    <w:rsid w:val="009D4321"/>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892655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Documentos\Proyectos\Desarrollo%20de%20videojuegos\Plantillas%20de%20documentaci&#243;n\Propias\Planificaci&#243;n%20de%20recursos%20gr&#225;fic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60D27-12AF-4094-8178-0CE9E29C0D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Planificación de recursos gráficos</Template>
  <TotalTime>98</TotalTime>
  <Pages>15</Pages>
  <Words>1803</Words>
  <Characters>9921</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CPC</Company>
  <LinksUpToDate>false</LinksUpToDate>
  <CharactersWithSpaces>11701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Ricardo Guzmán Velasco</dc:creator>
  <cp:lastModifiedBy>Ricardo Guzmán Velasco</cp:lastModifiedBy>
  <cp:revision>33</cp:revision>
  <cp:lastPrinted>2016-09-12T19:30:00Z</cp:lastPrinted>
  <dcterms:created xsi:type="dcterms:W3CDTF">2017-03-20T14:31:00Z</dcterms:created>
  <dcterms:modified xsi:type="dcterms:W3CDTF">2018-01-08T10:57:00Z</dcterms:modified>
</cp:coreProperties>
</file>